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F7EF5" w14:textId="77777777" w:rsidR="001964FA" w:rsidRDefault="001964FA">
      <w:pPr>
        <w:rPr>
          <w:b/>
          <w:sz w:val="28"/>
          <w:szCs w:val="28"/>
        </w:rPr>
      </w:pPr>
    </w:p>
    <w:p w14:paraId="01665A38" w14:textId="77777777" w:rsidR="00DD2BF1" w:rsidRDefault="00A30C47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4E8FFBA" wp14:editId="59A76C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565910" cy="496570"/>
            <wp:effectExtent l="0" t="0" r="0" b="0"/>
            <wp:wrapSquare wrapText="bothSides"/>
            <wp:docPr id="3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FC852" w14:textId="77777777" w:rsidR="00D978A2" w:rsidRDefault="00D978A2">
      <w:pPr>
        <w:rPr>
          <w:b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solid" w:color="auto" w:fill="auto"/>
        <w:tblLook w:val="04A0" w:firstRow="1" w:lastRow="0" w:firstColumn="1" w:lastColumn="0" w:noHBand="0" w:noVBand="1"/>
      </w:tblPr>
      <w:tblGrid>
        <w:gridCol w:w="10189"/>
      </w:tblGrid>
      <w:tr w:rsidR="00676847" w:rsidRPr="0081630A" w14:paraId="24CFC4DD" w14:textId="77777777" w:rsidTr="0081630A">
        <w:tc>
          <w:tcPr>
            <w:tcW w:w="10189" w:type="dxa"/>
            <w:shd w:val="solid" w:color="auto" w:fill="auto"/>
          </w:tcPr>
          <w:p w14:paraId="62D4D18C" w14:textId="77777777" w:rsidR="008C400F" w:rsidRDefault="00C24A16" w:rsidP="0081630A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Apprenticeship</w:t>
            </w:r>
          </w:p>
          <w:p w14:paraId="1977D269" w14:textId="77777777" w:rsidR="00676847" w:rsidRPr="008C400F" w:rsidRDefault="00676847" w:rsidP="0081630A">
            <w:pPr>
              <w:rPr>
                <w:b/>
                <w:sz w:val="48"/>
                <w:szCs w:val="48"/>
              </w:rPr>
            </w:pPr>
            <w:r w:rsidRPr="00622927">
              <w:rPr>
                <w:b/>
                <w:sz w:val="44"/>
                <w:szCs w:val="44"/>
              </w:rPr>
              <w:t>Withdrawal</w:t>
            </w:r>
          </w:p>
        </w:tc>
      </w:tr>
    </w:tbl>
    <w:p w14:paraId="51C00709" w14:textId="77777777" w:rsidR="00DD2BF1" w:rsidRDefault="00DD2BF1">
      <w:pPr>
        <w:rPr>
          <w:sz w:val="22"/>
          <w:szCs w:val="22"/>
        </w:rPr>
      </w:pPr>
    </w:p>
    <w:p w14:paraId="4EDAB950" w14:textId="77777777" w:rsidR="00E421C0" w:rsidRDefault="00D978A2">
      <w:pPr>
        <w:rPr>
          <w:b/>
          <w:i/>
          <w:sz w:val="28"/>
          <w:szCs w:val="28"/>
        </w:rPr>
      </w:pPr>
      <w:r w:rsidRPr="00D978A2">
        <w:rPr>
          <w:b/>
          <w:i/>
          <w:sz w:val="28"/>
          <w:szCs w:val="28"/>
        </w:rPr>
        <w:t>Please read this page carefully before completing the form on the next page.</w:t>
      </w:r>
    </w:p>
    <w:p w14:paraId="3804121F" w14:textId="77777777" w:rsidR="00221C6E" w:rsidRDefault="00221C6E">
      <w:pPr>
        <w:rPr>
          <w:b/>
          <w:i/>
          <w:sz w:val="28"/>
          <w:szCs w:val="28"/>
        </w:rPr>
      </w:pPr>
    </w:p>
    <w:p w14:paraId="72F8C52B" w14:textId="77777777" w:rsidR="004C3B1B" w:rsidRDefault="004C3B1B"/>
    <w:tbl>
      <w:tblPr>
        <w:tblW w:w="10079" w:type="dxa"/>
        <w:tblBorders>
          <w:top w:val="threeDEngrave" w:sz="48" w:space="0" w:color="auto"/>
          <w:left w:val="threeDEngrave" w:sz="48" w:space="0" w:color="auto"/>
          <w:bottom w:val="threeDEngrave" w:sz="48" w:space="0" w:color="auto"/>
          <w:right w:val="threeDEngrave" w:sz="48" w:space="0" w:color="auto"/>
          <w:insideH w:val="threeDEngrave" w:sz="48" w:space="0" w:color="auto"/>
          <w:insideV w:val="threeDEngrave" w:sz="48" w:space="0" w:color="auto"/>
        </w:tblBorders>
        <w:tblLayout w:type="fixed"/>
        <w:tblCellMar>
          <w:top w:w="85" w:type="dxa"/>
          <w:left w:w="170" w:type="dxa"/>
          <w:bottom w:w="85" w:type="dxa"/>
          <w:right w:w="170" w:type="dxa"/>
        </w:tblCellMar>
        <w:tblLook w:val="04A0" w:firstRow="1" w:lastRow="0" w:firstColumn="1" w:lastColumn="0" w:noHBand="0" w:noVBand="1"/>
      </w:tblPr>
      <w:tblGrid>
        <w:gridCol w:w="10079"/>
      </w:tblGrid>
      <w:tr w:rsidR="00666634" w:rsidRPr="0081630A" w14:paraId="7DD2D12C" w14:textId="77777777" w:rsidTr="007B6F7A">
        <w:trPr>
          <w:trHeight w:val="1378"/>
        </w:trPr>
        <w:tc>
          <w:tcPr>
            <w:tcW w:w="10079" w:type="dxa"/>
            <w:tcBorders>
              <w:top w:val="threeDEngrave" w:sz="48" w:space="0" w:color="auto"/>
              <w:left w:val="threeDEngrave" w:sz="48" w:space="0" w:color="auto"/>
              <w:bottom w:val="threeDEngrave" w:sz="48" w:space="0" w:color="auto"/>
              <w:right w:val="threeDEngrave" w:sz="48" w:space="0" w:color="auto"/>
            </w:tcBorders>
            <w:shd w:val="clear" w:color="auto" w:fill="auto"/>
          </w:tcPr>
          <w:p w14:paraId="4CB0EFF1" w14:textId="77777777" w:rsidR="00666634" w:rsidRPr="0098155E" w:rsidRDefault="00666634" w:rsidP="00B05651">
            <w:pP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Advice to </w:t>
            </w:r>
            <w:r w:rsidR="00FD2232"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give to an </w:t>
            </w: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>Apprentice</w:t>
            </w:r>
          </w:p>
          <w:p w14:paraId="3AF1CAFD" w14:textId="77777777" w:rsidR="00666634" w:rsidRPr="007B6F7A" w:rsidRDefault="00666634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</w:rPr>
            </w:pPr>
            <w:r w:rsidRPr="007B6F7A">
              <w:rPr>
                <w:rFonts w:eastAsia="Times New Roman" w:cs="Calibri"/>
                <w:color w:val="000000"/>
              </w:rPr>
              <w:t xml:space="preserve">Note that Withdrawal from Study means permanently ceasing your studies </w:t>
            </w:r>
            <w:r w:rsidR="003245DF">
              <w:rPr>
                <w:rFonts w:eastAsia="Times New Roman" w:cs="Calibri"/>
                <w:color w:val="000000"/>
              </w:rPr>
              <w:t xml:space="preserve">on this course </w:t>
            </w:r>
            <w:r w:rsidRPr="007B6F7A">
              <w:rPr>
                <w:rFonts w:eastAsia="Times New Roman" w:cs="Calibri"/>
                <w:color w:val="000000"/>
              </w:rPr>
              <w:t xml:space="preserve">at Solent University.  </w:t>
            </w:r>
          </w:p>
          <w:p w14:paraId="69052EF7" w14:textId="77777777" w:rsidR="00666634" w:rsidRPr="007B6F7A" w:rsidRDefault="00666634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</w:rPr>
            </w:pPr>
            <w:r w:rsidRPr="007B6F7A">
              <w:rPr>
                <w:rFonts w:eastAsia="Times New Roman" w:cs="Calibri"/>
                <w:color w:val="000000"/>
              </w:rPr>
              <w:t xml:space="preserve">You could consider a </w:t>
            </w:r>
            <w:r w:rsidR="007B6F7A" w:rsidRPr="007B6F7A">
              <w:rPr>
                <w:rFonts w:eastAsia="Times New Roman" w:cs="Calibri"/>
                <w:color w:val="000000"/>
              </w:rPr>
              <w:t xml:space="preserve">break in </w:t>
            </w:r>
            <w:r w:rsidRPr="007B6F7A">
              <w:rPr>
                <w:rFonts w:eastAsia="Times New Roman" w:cs="Calibri"/>
                <w:color w:val="000000"/>
              </w:rPr>
              <w:t>learning</w:t>
            </w:r>
            <w:r w:rsidR="003245DF">
              <w:rPr>
                <w:rFonts w:eastAsia="Times New Roman" w:cs="Calibri"/>
                <w:color w:val="000000"/>
              </w:rPr>
              <w:t>/suspension of studies</w:t>
            </w:r>
            <w:r w:rsidRPr="007B6F7A">
              <w:rPr>
                <w:rFonts w:eastAsia="Times New Roman" w:cs="Calibri"/>
                <w:color w:val="000000"/>
              </w:rPr>
              <w:t xml:space="preserve"> rather than withdrawing from your apprenticeship.</w:t>
            </w:r>
          </w:p>
          <w:p w14:paraId="06E79885" w14:textId="77777777" w:rsidR="00666634" w:rsidRPr="00C175C4" w:rsidRDefault="00666634" w:rsidP="00B05651">
            <w:pPr>
              <w:pStyle w:val="ListParagraph"/>
              <w:numPr>
                <w:ilvl w:val="0"/>
                <w:numId w:val="2"/>
              </w:numPr>
              <w:ind w:left="284" w:hanging="284"/>
              <w:rPr>
                <w:rFonts w:eastAsia="Times New Roman" w:cs="Calibri"/>
                <w:color w:val="000000"/>
                <w:sz w:val="22"/>
                <w:szCs w:val="22"/>
              </w:rPr>
            </w:pPr>
            <w:r w:rsidRPr="007B6F7A">
              <w:rPr>
                <w:rFonts w:eastAsia="Times New Roman" w:cs="Calibri"/>
                <w:color w:val="000000"/>
              </w:rPr>
              <w:t>You can seek guidance from your course leader, or a tutor, or speak to your employer.</w:t>
            </w:r>
          </w:p>
        </w:tc>
      </w:tr>
      <w:tr w:rsidR="004E6C6F" w:rsidRPr="0081630A" w14:paraId="41D6EBE7" w14:textId="77777777" w:rsidTr="007B6F7A">
        <w:trPr>
          <w:trHeight w:val="1785"/>
        </w:trPr>
        <w:tc>
          <w:tcPr>
            <w:tcW w:w="10079" w:type="dxa"/>
            <w:tcBorders>
              <w:top w:val="threeDEngrave" w:sz="48" w:space="0" w:color="auto"/>
              <w:left w:val="threeDEngrave" w:sz="48" w:space="0" w:color="auto"/>
              <w:bottom w:val="threeDEngrave" w:sz="48" w:space="0" w:color="auto"/>
              <w:right w:val="threeDEngrave" w:sz="48" w:space="0" w:color="auto"/>
            </w:tcBorders>
            <w:shd w:val="clear" w:color="auto" w:fill="auto"/>
          </w:tcPr>
          <w:p w14:paraId="1BAF814B" w14:textId="77777777" w:rsidR="004E6C6F" w:rsidRPr="004E6C6F" w:rsidRDefault="00C61022" w:rsidP="004A00BF">
            <w:pP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Advice to </w:t>
            </w:r>
            <w:r w:rsidR="00FD2232"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 xml:space="preserve">give to an </w:t>
            </w: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  <w:t>Employer</w:t>
            </w:r>
          </w:p>
          <w:p w14:paraId="36FFDAE9" w14:textId="403FACA3" w:rsidR="007212D5" w:rsidRPr="007B6F7A" w:rsidRDefault="004E6C6F" w:rsidP="007212D5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</w:rPr>
            </w:pPr>
            <w:r w:rsidRPr="007B6F7A">
              <w:rPr>
                <w:rFonts w:eastAsia="Times New Roman" w:cs="Calibri"/>
                <w:bCs/>
                <w:color w:val="000000"/>
              </w:rPr>
              <w:t>I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 xml:space="preserve">n accordance with </w:t>
            </w:r>
            <w:r w:rsidR="00F141E7">
              <w:rPr>
                <w:rFonts w:eastAsia="Times New Roman" w:cs="Calibri"/>
                <w:bCs/>
                <w:color w:val="000000"/>
              </w:rPr>
              <w:t>Education and Skills Funding Agency (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>ESFA</w:t>
            </w:r>
            <w:r w:rsidR="00F141E7">
              <w:rPr>
                <w:rFonts w:eastAsia="Times New Roman" w:cs="Calibri"/>
                <w:bCs/>
                <w:color w:val="000000"/>
              </w:rPr>
              <w:t>)</w:t>
            </w:r>
            <w:r w:rsidR="007B6F7A">
              <w:rPr>
                <w:rFonts w:eastAsia="Times New Roman" w:cs="Calibri"/>
                <w:bCs/>
                <w:color w:val="000000"/>
              </w:rPr>
              <w:t xml:space="preserve"> Guidelines,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 xml:space="preserve"> it is the </w:t>
            </w:r>
            <w:r w:rsidR="005639E5" w:rsidRPr="007B6F7A">
              <w:rPr>
                <w:rFonts w:eastAsia="Times New Roman" w:cs="Calibri"/>
                <w:bCs/>
                <w:color w:val="000000"/>
              </w:rPr>
              <w:t>employer’s</w:t>
            </w:r>
            <w:r w:rsidR="007212D5" w:rsidRPr="007B6F7A">
              <w:rPr>
                <w:rFonts w:eastAsia="Times New Roman" w:cs="Calibri"/>
                <w:bCs/>
                <w:color w:val="000000"/>
              </w:rPr>
              <w:t xml:space="preserve"> responsibility to notify the training provider of </w:t>
            </w:r>
            <w:r w:rsidR="00010348" w:rsidRPr="007B6F7A">
              <w:rPr>
                <w:rFonts w:eastAsia="Times New Roman" w:cs="Calibri"/>
                <w:bCs/>
                <w:color w:val="000000"/>
              </w:rPr>
              <w:t xml:space="preserve">the withdrawal or </w:t>
            </w:r>
            <w:r w:rsidR="007B6F7A">
              <w:rPr>
                <w:rFonts w:eastAsia="Times New Roman" w:cs="Calibri"/>
                <w:bCs/>
                <w:color w:val="000000"/>
              </w:rPr>
              <w:t>break</w:t>
            </w:r>
            <w:r w:rsidR="00010348" w:rsidRPr="007B6F7A">
              <w:rPr>
                <w:rFonts w:eastAsia="Times New Roman" w:cs="Calibri"/>
                <w:bCs/>
                <w:color w:val="000000"/>
              </w:rPr>
              <w:t xml:space="preserve"> in learning for one of their apprentices.</w:t>
            </w:r>
          </w:p>
          <w:p w14:paraId="107DED1F" w14:textId="77777777" w:rsidR="004E6C6F" w:rsidRPr="007B6F7A" w:rsidRDefault="005639E5" w:rsidP="004A00BF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</w:rPr>
            </w:pPr>
            <w:r w:rsidRPr="007B6F7A">
              <w:rPr>
                <w:rFonts w:eastAsia="Times New Roman" w:cs="Calibri"/>
                <w:color w:val="000000"/>
              </w:rPr>
              <w:t>You are advised to review the ESFA rules before completing this form.</w:t>
            </w:r>
          </w:p>
          <w:p w14:paraId="49FE74E2" w14:textId="77777777" w:rsidR="003245DF" w:rsidRPr="004E6C6F" w:rsidRDefault="003245DF" w:rsidP="004A00BF">
            <w:pPr>
              <w:pStyle w:val="ListParagraph"/>
              <w:numPr>
                <w:ilvl w:val="0"/>
                <w:numId w:val="3"/>
              </w:numPr>
              <w:ind w:left="284" w:hanging="284"/>
              <w:rPr>
                <w:rFonts w:eastAsia="Times New Roman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Calibri"/>
                <w:color w:val="000000"/>
              </w:rPr>
              <w:t>Please note that you are responsible for amending the DAS to show this withdrawal.</w:t>
            </w:r>
          </w:p>
        </w:tc>
      </w:tr>
    </w:tbl>
    <w:p w14:paraId="6D24C2AC" w14:textId="77777777" w:rsidR="004B2993" w:rsidRDefault="004B2993"/>
    <w:p w14:paraId="2BE2EF31" w14:textId="77777777" w:rsidR="00B451F9" w:rsidRDefault="00B451F9">
      <w:pPr>
        <w:rPr>
          <w:b/>
        </w:rPr>
      </w:pPr>
    </w:p>
    <w:p w14:paraId="30D6A2C3" w14:textId="77777777" w:rsidR="00402ACB" w:rsidRDefault="00402ACB">
      <w:pPr>
        <w:rPr>
          <w:b/>
        </w:rPr>
      </w:pPr>
    </w:p>
    <w:p w14:paraId="352EDA79" w14:textId="77777777" w:rsidR="00402ACB" w:rsidRPr="0003259B" w:rsidRDefault="00402ACB" w:rsidP="00402ACB">
      <w:pPr>
        <w:rPr>
          <w:rFonts w:ascii="Trebuchet MS" w:eastAsia="Times New Roman" w:hAnsi="Trebuchet MS"/>
          <w:lang w:eastAsia="en-GB"/>
        </w:rPr>
      </w:pPr>
      <w:hyperlink r:id="rId8" w:history="1">
        <w:r w:rsidRPr="009C5F4B">
          <w:rPr>
            <w:rStyle w:val="Hyperlink"/>
            <w:rFonts w:ascii="Trebuchet MS" w:eastAsia="Times New Roman" w:hAnsi="Trebuchet MS"/>
            <w:lang w:eastAsia="en-GB"/>
          </w:rPr>
          <w:t>Apprenticeship funding rules and guidance for employers August 2021 to July 2022</w:t>
        </w:r>
      </w:hyperlink>
      <w:r w:rsidRPr="0003259B">
        <w:rPr>
          <w:rFonts w:ascii="Trebuchet MS" w:eastAsia="Times New Roman" w:hAnsi="Trebuchet MS"/>
          <w:lang w:eastAsia="en-GB"/>
        </w:rPr>
        <w:br/>
      </w:r>
      <w:r w:rsidRPr="0003259B">
        <w:rPr>
          <w:rFonts w:ascii="Trebuchet MS" w:eastAsia="Times New Roman" w:hAnsi="Trebuchet MS"/>
          <w:lang w:eastAsia="en-GB"/>
        </w:rPr>
        <w:br/>
      </w:r>
      <w:hyperlink r:id="rId9" w:history="1">
        <w:r w:rsidRPr="0003259B">
          <w:rPr>
            <w:rStyle w:val="Hyperlink"/>
            <w:rFonts w:ascii="Trebuchet MS" w:eastAsia="Times New Roman" w:hAnsi="Trebuchet MS"/>
            <w:lang w:eastAsia="en-GB"/>
          </w:rPr>
          <w:t>Apprenticeship funding rules for employer-providers August 2021 to July 2022</w:t>
        </w:r>
      </w:hyperlink>
      <w:r w:rsidRPr="0003259B">
        <w:rPr>
          <w:rFonts w:ascii="Trebuchet MS" w:eastAsia="Times New Roman" w:hAnsi="Trebuchet MS"/>
          <w:lang w:eastAsia="en-GB"/>
        </w:rPr>
        <w:br/>
      </w:r>
      <w:r w:rsidRPr="0003259B">
        <w:rPr>
          <w:rFonts w:ascii="Trebuchet MS" w:eastAsia="Times New Roman" w:hAnsi="Trebuchet MS"/>
          <w:lang w:eastAsia="en-GB"/>
        </w:rPr>
        <w:br/>
      </w:r>
      <w:hyperlink r:id="rId10" w:history="1">
        <w:r w:rsidRPr="0003259B">
          <w:rPr>
            <w:rStyle w:val="Hyperlink"/>
            <w:rFonts w:ascii="Trebuchet MS" w:eastAsia="Times New Roman" w:hAnsi="Trebuchet MS"/>
            <w:lang w:eastAsia="en-GB"/>
          </w:rPr>
          <w:t>Apprenticeship funding rules for main providers August 2021 to July 2022</w:t>
        </w:r>
      </w:hyperlink>
    </w:p>
    <w:p w14:paraId="65B4C6CA" w14:textId="4008E8C5" w:rsidR="00402ACB" w:rsidRDefault="00402ACB">
      <w:pPr>
        <w:rPr>
          <w:b/>
        </w:rPr>
        <w:sectPr w:rsidR="00402ACB" w:rsidSect="00DA77DA">
          <w:pgSz w:w="11901" w:h="16817"/>
          <w:pgMar w:top="567" w:right="851" w:bottom="567" w:left="851" w:header="720" w:footer="720" w:gutter="0"/>
          <w:cols w:space="720"/>
          <w:docGrid w:linePitch="360"/>
        </w:sectPr>
      </w:pPr>
    </w:p>
    <w:p w14:paraId="6B93D415" w14:textId="67BDD63E" w:rsidR="002F3C5A" w:rsidRDefault="00FD2232">
      <w:pPr>
        <w:rPr>
          <w:b/>
        </w:rPr>
      </w:pPr>
      <w:r w:rsidRPr="007025B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6E9BECB" wp14:editId="2F18894B">
            <wp:simplePos x="0" y="0"/>
            <wp:positionH relativeFrom="column">
              <wp:posOffset>1199515</wp:posOffset>
            </wp:positionH>
            <wp:positionV relativeFrom="paragraph">
              <wp:posOffset>13335</wp:posOffset>
            </wp:positionV>
            <wp:extent cx="3987165" cy="9756775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975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C2689" w14:textId="77777777" w:rsidR="002F3C5A" w:rsidRDefault="002F3C5A">
      <w:pPr>
        <w:rPr>
          <w:b/>
        </w:rPr>
      </w:pPr>
    </w:p>
    <w:p w14:paraId="1B9F27D2" w14:textId="77777777" w:rsidR="004B2993" w:rsidRDefault="004B2993">
      <w:pPr>
        <w:rPr>
          <w:b/>
        </w:rPr>
      </w:pPr>
      <w:r>
        <w:rPr>
          <w:b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3543"/>
        <w:gridCol w:w="1418"/>
        <w:gridCol w:w="142"/>
        <w:gridCol w:w="2964"/>
      </w:tblGrid>
      <w:tr w:rsidR="00676847" w:rsidRPr="0081630A" w14:paraId="740E748E" w14:textId="77777777" w:rsidTr="0081630A">
        <w:trPr>
          <w:gridAfter w:val="1"/>
          <w:wAfter w:w="2964" w:type="dxa"/>
        </w:trPr>
        <w:tc>
          <w:tcPr>
            <w:tcW w:w="7225" w:type="dxa"/>
            <w:gridSpan w:val="4"/>
            <w:shd w:val="clear" w:color="auto" w:fill="auto"/>
          </w:tcPr>
          <w:p w14:paraId="43C752CB" w14:textId="77777777" w:rsidR="00B451F9" w:rsidRDefault="00A30C47" w:rsidP="0081630A">
            <w:pPr>
              <w:rPr>
                <w:b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7216" behindDoc="0" locked="0" layoutInCell="1" allowOverlap="1" wp14:anchorId="1E7C8C08" wp14:editId="2B14D38B">
                  <wp:simplePos x="0" y="0"/>
                  <wp:positionH relativeFrom="column">
                    <wp:posOffset>4894580</wp:posOffset>
                  </wp:positionH>
                  <wp:positionV relativeFrom="paragraph">
                    <wp:posOffset>-1270</wp:posOffset>
                  </wp:positionV>
                  <wp:extent cx="1566545" cy="497840"/>
                  <wp:effectExtent l="0" t="0" r="0" b="0"/>
                  <wp:wrapNone/>
                  <wp:docPr id="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51F9">
              <w:rPr>
                <w:b/>
                <w:sz w:val="32"/>
                <w:szCs w:val="32"/>
              </w:rPr>
              <w:t>APPRENTICESHIP</w:t>
            </w:r>
          </w:p>
          <w:p w14:paraId="50C015BB" w14:textId="77777777" w:rsidR="00676847" w:rsidRPr="0081630A" w:rsidRDefault="00676847" w:rsidP="0081630A">
            <w:pPr>
              <w:rPr>
                <w:sz w:val="32"/>
                <w:szCs w:val="32"/>
              </w:rPr>
            </w:pPr>
            <w:r w:rsidRPr="0081630A">
              <w:rPr>
                <w:b/>
                <w:sz w:val="32"/>
                <w:szCs w:val="32"/>
              </w:rPr>
              <w:t>WITHDRAWAL FROM STUDIES NOTIFICATION FORM</w:t>
            </w:r>
          </w:p>
        </w:tc>
      </w:tr>
      <w:tr w:rsidR="007F36CE" w:rsidRPr="00763AE0" w14:paraId="40AE3E4A" w14:textId="77777777" w:rsidTr="0081630A">
        <w:tc>
          <w:tcPr>
            <w:tcW w:w="10189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699A72AE" w14:textId="77777777" w:rsidR="001964FA" w:rsidRPr="00763AE0" w:rsidRDefault="001964FA" w:rsidP="004C3B1B">
            <w:pPr>
              <w:rPr>
                <w:b/>
              </w:rPr>
            </w:pPr>
          </w:p>
          <w:p w14:paraId="652E6A3B" w14:textId="77777777" w:rsidR="007F36CE" w:rsidRPr="00763AE0" w:rsidRDefault="008667FD" w:rsidP="004C3B1B">
            <w:pPr>
              <w:rPr>
                <w:b/>
              </w:rPr>
            </w:pPr>
            <w:r w:rsidRPr="00763AE0">
              <w:rPr>
                <w:b/>
              </w:rPr>
              <w:t>Apprentice</w:t>
            </w:r>
            <w:r w:rsidR="007F36CE" w:rsidRPr="00763AE0">
              <w:rPr>
                <w:b/>
              </w:rPr>
              <w:t xml:space="preserve"> Details</w:t>
            </w:r>
          </w:p>
        </w:tc>
      </w:tr>
      <w:tr w:rsidR="00B54E1B" w:rsidRPr="00763AE0" w14:paraId="5E95400E" w14:textId="77777777" w:rsidTr="00AB027D">
        <w:tc>
          <w:tcPr>
            <w:tcW w:w="2122" w:type="dxa"/>
            <w:shd w:val="clear" w:color="auto" w:fill="auto"/>
          </w:tcPr>
          <w:p w14:paraId="77986316" w14:textId="77777777" w:rsidR="00B54E1B" w:rsidRPr="00763AE0" w:rsidRDefault="00B54E1B" w:rsidP="009873BF">
            <w:pPr>
              <w:rPr>
                <w:b/>
                <w:sz w:val="22"/>
                <w:szCs w:val="22"/>
              </w:rPr>
            </w:pPr>
            <w:r w:rsidRPr="00763AE0">
              <w:rPr>
                <w:sz w:val="22"/>
                <w:szCs w:val="22"/>
              </w:rPr>
              <w:t>Forename</w:t>
            </w:r>
          </w:p>
        </w:tc>
        <w:tc>
          <w:tcPr>
            <w:tcW w:w="3543" w:type="dxa"/>
            <w:shd w:val="clear" w:color="auto" w:fill="auto"/>
          </w:tcPr>
          <w:p w14:paraId="2C1E4AC4" w14:textId="0188C62A" w:rsidR="00B54E1B" w:rsidRPr="00281928" w:rsidRDefault="008667FD" w:rsidP="0081630A">
            <w:pPr>
              <w:rPr>
                <w:iCs/>
                <w:sz w:val="22"/>
                <w:szCs w:val="22"/>
              </w:rPr>
            </w:pPr>
            <w:r w:rsidRPr="00281928">
              <w:rPr>
                <w:iCs/>
                <w:sz w:val="22"/>
                <w:szCs w:val="22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bookmarkStart w:id="0" w:name="Text9"/>
            <w:r w:rsidRPr="00281928">
              <w:rPr>
                <w:iCs/>
                <w:sz w:val="22"/>
                <w:szCs w:val="22"/>
              </w:rPr>
              <w:instrText xml:space="preserve"> FORMTEXT </w:instrText>
            </w:r>
            <w:r w:rsidRPr="00281928">
              <w:rPr>
                <w:iCs/>
                <w:sz w:val="22"/>
                <w:szCs w:val="22"/>
              </w:rPr>
            </w:r>
            <w:r w:rsidRPr="00281928">
              <w:rPr>
                <w:iCs/>
                <w:sz w:val="22"/>
                <w:szCs w:val="22"/>
              </w:rPr>
              <w:fldChar w:fldCharType="separate"/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Pr="00281928">
              <w:rPr>
                <w:iCs/>
                <w:sz w:val="22"/>
                <w:szCs w:val="22"/>
              </w:rPr>
              <w:fldChar w:fldCharType="end"/>
            </w:r>
            <w:bookmarkEnd w:id="0"/>
          </w:p>
        </w:tc>
        <w:tc>
          <w:tcPr>
            <w:tcW w:w="1418" w:type="dxa"/>
            <w:shd w:val="clear" w:color="auto" w:fill="auto"/>
          </w:tcPr>
          <w:p w14:paraId="2126F9C7" w14:textId="77777777" w:rsidR="00B54E1B" w:rsidRPr="00763AE0" w:rsidRDefault="00B54E1B" w:rsidP="009873BF">
            <w:pPr>
              <w:rPr>
                <w:b/>
                <w:sz w:val="22"/>
                <w:szCs w:val="22"/>
              </w:rPr>
            </w:pPr>
            <w:r w:rsidRPr="00763AE0">
              <w:rPr>
                <w:sz w:val="22"/>
                <w:szCs w:val="22"/>
              </w:rPr>
              <w:t>Surname</w:t>
            </w:r>
          </w:p>
        </w:tc>
        <w:tc>
          <w:tcPr>
            <w:tcW w:w="3106" w:type="dxa"/>
            <w:gridSpan w:val="2"/>
            <w:shd w:val="clear" w:color="auto" w:fill="auto"/>
          </w:tcPr>
          <w:p w14:paraId="6F490016" w14:textId="28F70F5A" w:rsidR="00B54E1B" w:rsidRPr="00281928" w:rsidRDefault="008667FD" w:rsidP="009873BF">
            <w:pPr>
              <w:rPr>
                <w:iCs/>
                <w:sz w:val="22"/>
                <w:szCs w:val="22"/>
              </w:rPr>
            </w:pPr>
            <w:r w:rsidRPr="00281928">
              <w:rPr>
                <w:iCs/>
                <w:sz w:val="22"/>
                <w:szCs w:val="22"/>
              </w:rPr>
              <w:fldChar w:fldCharType="begin">
                <w:ffData>
                  <w:name w:val="Text10"/>
                  <w:enabled/>
                  <w:calcOnExit w:val="0"/>
                  <w:textInput/>
                </w:ffData>
              </w:fldChar>
            </w:r>
            <w:bookmarkStart w:id="1" w:name="Text10"/>
            <w:r w:rsidRPr="00281928">
              <w:rPr>
                <w:iCs/>
                <w:sz w:val="22"/>
                <w:szCs w:val="22"/>
              </w:rPr>
              <w:instrText xml:space="preserve"> FORMTEXT </w:instrText>
            </w:r>
            <w:r w:rsidRPr="00281928">
              <w:rPr>
                <w:iCs/>
                <w:sz w:val="22"/>
                <w:szCs w:val="22"/>
              </w:rPr>
            </w:r>
            <w:r w:rsidRPr="00281928">
              <w:rPr>
                <w:iCs/>
                <w:sz w:val="22"/>
                <w:szCs w:val="22"/>
              </w:rPr>
              <w:fldChar w:fldCharType="separate"/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Pr="00281928">
              <w:rPr>
                <w:iCs/>
                <w:sz w:val="22"/>
                <w:szCs w:val="22"/>
              </w:rPr>
              <w:fldChar w:fldCharType="end"/>
            </w:r>
            <w:bookmarkEnd w:id="1"/>
          </w:p>
        </w:tc>
      </w:tr>
      <w:tr w:rsidR="00B54E1B" w:rsidRPr="00763AE0" w14:paraId="436EB7D2" w14:textId="77777777" w:rsidTr="00AB027D">
        <w:tc>
          <w:tcPr>
            <w:tcW w:w="2122" w:type="dxa"/>
            <w:tcBorders>
              <w:bottom w:val="single" w:sz="4" w:space="0" w:color="auto"/>
            </w:tcBorders>
            <w:shd w:val="clear" w:color="auto" w:fill="auto"/>
          </w:tcPr>
          <w:p w14:paraId="1EC740DD" w14:textId="77777777" w:rsidR="00B54E1B" w:rsidRPr="00763AE0" w:rsidRDefault="00B54E1B" w:rsidP="009873BF">
            <w:pPr>
              <w:rPr>
                <w:b/>
                <w:sz w:val="22"/>
                <w:szCs w:val="22"/>
              </w:rPr>
            </w:pPr>
            <w:r w:rsidRPr="00763AE0">
              <w:rPr>
                <w:sz w:val="22"/>
                <w:szCs w:val="22"/>
              </w:rPr>
              <w:t>Student Number</w:t>
            </w:r>
          </w:p>
        </w:tc>
        <w:tc>
          <w:tcPr>
            <w:tcW w:w="3543" w:type="dxa"/>
            <w:tcBorders>
              <w:bottom w:val="single" w:sz="4" w:space="0" w:color="auto"/>
            </w:tcBorders>
            <w:shd w:val="clear" w:color="auto" w:fill="auto"/>
          </w:tcPr>
          <w:p w14:paraId="5D1027B7" w14:textId="5F0E42AB" w:rsidR="00B54E1B" w:rsidRPr="00281928" w:rsidRDefault="009F5E16" w:rsidP="009873BF">
            <w:pPr>
              <w:rPr>
                <w:iCs/>
                <w:sz w:val="22"/>
                <w:szCs w:val="22"/>
              </w:rPr>
            </w:pPr>
            <w:r w:rsidRPr="00281928">
              <w:rPr>
                <w:iCs/>
                <w:sz w:val="22"/>
                <w:szCs w:val="22"/>
              </w:rPr>
              <w:fldChar w:fldCharType="begin">
                <w:ffData>
                  <w:name w:val="Text11"/>
                  <w:enabled/>
                  <w:calcOnExit w:val="0"/>
                  <w:textInput/>
                </w:ffData>
              </w:fldChar>
            </w:r>
            <w:bookmarkStart w:id="2" w:name="Text11"/>
            <w:r w:rsidRPr="00281928">
              <w:rPr>
                <w:iCs/>
                <w:sz w:val="22"/>
                <w:szCs w:val="22"/>
              </w:rPr>
              <w:instrText xml:space="preserve"> FORMTEXT </w:instrText>
            </w:r>
            <w:r w:rsidRPr="00281928">
              <w:rPr>
                <w:iCs/>
                <w:sz w:val="22"/>
                <w:szCs w:val="22"/>
              </w:rPr>
            </w:r>
            <w:r w:rsidRPr="00281928">
              <w:rPr>
                <w:iCs/>
                <w:sz w:val="22"/>
                <w:szCs w:val="22"/>
              </w:rPr>
              <w:fldChar w:fldCharType="separate"/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="00DE08F1">
              <w:rPr>
                <w:iCs/>
                <w:sz w:val="22"/>
                <w:szCs w:val="22"/>
              </w:rPr>
              <w:t> </w:t>
            </w:r>
            <w:r w:rsidRPr="00281928">
              <w:rPr>
                <w:iCs/>
                <w:sz w:val="22"/>
                <w:szCs w:val="22"/>
              </w:rPr>
              <w:fldChar w:fldCharType="end"/>
            </w:r>
            <w:bookmarkEnd w:id="2"/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</w:tcPr>
          <w:p w14:paraId="4FD0719E" w14:textId="77777777" w:rsidR="00B54E1B" w:rsidRPr="00763AE0" w:rsidRDefault="007F36CE" w:rsidP="009873BF">
            <w:pPr>
              <w:rPr>
                <w:b/>
                <w:sz w:val="22"/>
                <w:szCs w:val="22"/>
              </w:rPr>
            </w:pPr>
            <w:r w:rsidRPr="00763AE0">
              <w:rPr>
                <w:sz w:val="22"/>
                <w:szCs w:val="22"/>
              </w:rPr>
              <w:t>Date of birth</w:t>
            </w:r>
          </w:p>
        </w:tc>
        <w:tc>
          <w:tcPr>
            <w:tcW w:w="310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AA3A7F2" w14:textId="1D7BBED5" w:rsidR="00B54E1B" w:rsidRPr="00763AE0" w:rsidRDefault="0066364C" w:rsidP="009873BF">
            <w:pPr>
              <w:rPr>
                <w:b/>
                <w:sz w:val="22"/>
                <w:szCs w:val="22"/>
              </w:rPr>
            </w:pPr>
            <w:r w:rsidRPr="00763AE0">
              <w:rPr>
                <w:b/>
                <w:sz w:val="22"/>
                <w:szCs w:val="22"/>
              </w:rPr>
              <w:fldChar w:fldCharType="begin">
                <w:ffData>
                  <w:name w:val="Text12"/>
                  <w:enabled/>
                  <w:calcOnExit w:val="0"/>
                  <w:textInput/>
                </w:ffData>
              </w:fldChar>
            </w:r>
            <w:bookmarkStart w:id="3" w:name="Text12"/>
            <w:r w:rsidRPr="00763AE0">
              <w:rPr>
                <w:b/>
                <w:sz w:val="22"/>
                <w:szCs w:val="22"/>
              </w:rPr>
              <w:instrText xml:space="preserve"> FORMTEXT </w:instrText>
            </w:r>
            <w:r w:rsidRPr="00763AE0">
              <w:rPr>
                <w:b/>
                <w:sz w:val="22"/>
                <w:szCs w:val="22"/>
              </w:rPr>
            </w:r>
            <w:r w:rsidRPr="00763AE0">
              <w:rPr>
                <w:b/>
                <w:sz w:val="22"/>
                <w:szCs w:val="22"/>
              </w:rPr>
              <w:fldChar w:fldCharType="separate"/>
            </w:r>
            <w:r w:rsidR="00DE08F1">
              <w:rPr>
                <w:b/>
                <w:sz w:val="22"/>
                <w:szCs w:val="22"/>
              </w:rPr>
              <w:t> </w:t>
            </w:r>
            <w:r w:rsidR="00DE08F1">
              <w:rPr>
                <w:b/>
                <w:sz w:val="22"/>
                <w:szCs w:val="22"/>
              </w:rPr>
              <w:t> </w:t>
            </w:r>
            <w:r w:rsidR="00DE08F1">
              <w:rPr>
                <w:b/>
                <w:sz w:val="22"/>
                <w:szCs w:val="22"/>
              </w:rPr>
              <w:t> </w:t>
            </w:r>
            <w:r w:rsidR="00DE08F1">
              <w:rPr>
                <w:b/>
                <w:sz w:val="22"/>
                <w:szCs w:val="22"/>
              </w:rPr>
              <w:t> </w:t>
            </w:r>
            <w:r w:rsidR="00DE08F1">
              <w:rPr>
                <w:b/>
                <w:sz w:val="22"/>
                <w:szCs w:val="22"/>
              </w:rPr>
              <w:t> </w:t>
            </w:r>
            <w:r w:rsidRPr="00763AE0">
              <w:rPr>
                <w:b/>
                <w:sz w:val="22"/>
                <w:szCs w:val="22"/>
              </w:rPr>
              <w:fldChar w:fldCharType="end"/>
            </w:r>
            <w:bookmarkEnd w:id="3"/>
          </w:p>
        </w:tc>
      </w:tr>
      <w:tr w:rsidR="00B54E1B" w:rsidRPr="00763AE0" w14:paraId="4DE2218B" w14:textId="77777777" w:rsidTr="0081630A">
        <w:tc>
          <w:tcPr>
            <w:tcW w:w="10189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098EC304" w14:textId="77777777" w:rsidR="004B2993" w:rsidRPr="00CE576A" w:rsidRDefault="004B2993" w:rsidP="009873BF">
            <w:pPr>
              <w:rPr>
                <w:b/>
                <w:sz w:val="10"/>
                <w:szCs w:val="10"/>
              </w:rPr>
            </w:pPr>
          </w:p>
          <w:p w14:paraId="44DC2E1F" w14:textId="77777777" w:rsidR="00B54E1B" w:rsidRPr="00763AE0" w:rsidRDefault="00B54E1B" w:rsidP="009873BF">
            <w:pPr>
              <w:rPr>
                <w:b/>
                <w:szCs w:val="22"/>
              </w:rPr>
            </w:pPr>
            <w:r w:rsidRPr="00763AE0">
              <w:rPr>
                <w:b/>
                <w:szCs w:val="22"/>
              </w:rPr>
              <w:t>Course Details</w:t>
            </w:r>
          </w:p>
        </w:tc>
      </w:tr>
      <w:tr w:rsidR="00B54E1B" w:rsidRPr="00763AE0" w14:paraId="30407AD3" w14:textId="77777777" w:rsidTr="0081630A">
        <w:tc>
          <w:tcPr>
            <w:tcW w:w="10189" w:type="dxa"/>
            <w:gridSpan w:val="5"/>
            <w:shd w:val="clear" w:color="auto" w:fill="auto"/>
          </w:tcPr>
          <w:p w14:paraId="772DB9DE" w14:textId="77777777" w:rsidR="00B54E1B" w:rsidRPr="00763AE0" w:rsidRDefault="007F36CE" w:rsidP="0081630A">
            <w:pPr>
              <w:pStyle w:val="Heading3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F3F3F"/>
                <w:sz w:val="22"/>
                <w:szCs w:val="22"/>
              </w:rPr>
            </w:pPr>
            <w:r w:rsidRPr="00763AE0">
              <w:rPr>
                <w:rFonts w:asciiTheme="minorHAnsi" w:hAnsiTheme="minorHAnsi" w:cstheme="minorHAnsi"/>
                <w:b w:val="0"/>
                <w:bCs w:val="0"/>
                <w:color w:val="3F3F3F"/>
                <w:sz w:val="22"/>
                <w:szCs w:val="22"/>
              </w:rPr>
              <w:t xml:space="preserve">Please confirm the course(s) </w:t>
            </w:r>
            <w:r w:rsidR="000214ED" w:rsidRPr="00763AE0">
              <w:rPr>
                <w:rFonts w:asciiTheme="minorHAnsi" w:hAnsiTheme="minorHAnsi" w:cstheme="minorHAnsi"/>
                <w:b w:val="0"/>
                <w:bCs w:val="0"/>
                <w:color w:val="3F3F3F"/>
                <w:sz w:val="22"/>
                <w:szCs w:val="22"/>
              </w:rPr>
              <w:t>f</w:t>
            </w:r>
            <w:r w:rsidR="000214ED" w:rsidRPr="00763AE0">
              <w:rPr>
                <w:rFonts w:asciiTheme="minorHAnsi" w:hAnsiTheme="minorHAnsi" w:cstheme="minorHAnsi"/>
                <w:b w:val="0"/>
                <w:color w:val="3F3F3F"/>
                <w:sz w:val="22"/>
                <w:szCs w:val="22"/>
              </w:rPr>
              <w:t>rom which the apprentice wishes to withdraw</w:t>
            </w:r>
            <w:r w:rsidRPr="00763AE0">
              <w:rPr>
                <w:rFonts w:asciiTheme="minorHAnsi" w:hAnsiTheme="minorHAnsi" w:cstheme="minorHAnsi"/>
                <w:b w:val="0"/>
                <w:bCs w:val="0"/>
                <w:color w:val="3F3F3F"/>
                <w:sz w:val="22"/>
                <w:szCs w:val="22"/>
              </w:rPr>
              <w:t>.</w:t>
            </w:r>
          </w:p>
        </w:tc>
      </w:tr>
      <w:tr w:rsidR="007F36CE" w:rsidRPr="00763AE0" w14:paraId="17A38B9F" w14:textId="77777777" w:rsidTr="0081630A">
        <w:tc>
          <w:tcPr>
            <w:tcW w:w="10189" w:type="dxa"/>
            <w:gridSpan w:val="5"/>
            <w:shd w:val="clear" w:color="auto" w:fill="auto"/>
          </w:tcPr>
          <w:p w14:paraId="34B4D030" w14:textId="79FDBAAE" w:rsidR="007F36CE" w:rsidRPr="00763AE0" w:rsidRDefault="0066364C" w:rsidP="009873BF">
            <w:pPr>
              <w:rPr>
                <w:sz w:val="22"/>
                <w:szCs w:val="22"/>
              </w:rPr>
            </w:pPr>
            <w:r w:rsidRPr="00763AE0">
              <w:rPr>
                <w:sz w:val="22"/>
                <w:szCs w:val="22"/>
              </w:rPr>
              <w:fldChar w:fldCharType="begin">
                <w:ffData>
                  <w:name w:val="Text13"/>
                  <w:enabled/>
                  <w:calcOnExit w:val="0"/>
                  <w:textInput>
                    <w:default w:val="Course details"/>
                  </w:textInput>
                </w:ffData>
              </w:fldChar>
            </w:r>
            <w:bookmarkStart w:id="4" w:name="Text13"/>
            <w:r w:rsidRPr="00763AE0">
              <w:rPr>
                <w:sz w:val="22"/>
                <w:szCs w:val="22"/>
              </w:rPr>
              <w:instrText xml:space="preserve"> FORMTEXT </w:instrText>
            </w:r>
            <w:r w:rsidRPr="00763AE0">
              <w:rPr>
                <w:sz w:val="22"/>
                <w:szCs w:val="22"/>
              </w:rPr>
            </w:r>
            <w:r w:rsidRPr="00763AE0">
              <w:rPr>
                <w:sz w:val="22"/>
                <w:szCs w:val="22"/>
              </w:rPr>
              <w:fldChar w:fldCharType="separate"/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Pr="00763AE0">
              <w:rPr>
                <w:sz w:val="22"/>
                <w:szCs w:val="22"/>
              </w:rPr>
              <w:fldChar w:fldCharType="end"/>
            </w:r>
            <w:bookmarkEnd w:id="4"/>
          </w:p>
        </w:tc>
      </w:tr>
      <w:tr w:rsidR="007F36CE" w:rsidRPr="00763AE0" w14:paraId="64696F78" w14:textId="77777777" w:rsidTr="0081630A">
        <w:tc>
          <w:tcPr>
            <w:tcW w:w="10189" w:type="dxa"/>
            <w:gridSpan w:val="5"/>
            <w:shd w:val="clear" w:color="auto" w:fill="auto"/>
          </w:tcPr>
          <w:p w14:paraId="782FFF7E" w14:textId="24DD8E5D" w:rsidR="007F36CE" w:rsidRPr="00763AE0" w:rsidRDefault="003245DF" w:rsidP="009873B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>
                <w:ffData>
                  <w:name w:val="Text14"/>
                  <w:enabled/>
                  <w:calcOnExit w:val="0"/>
                  <w:textInput>
                    <w:default w:val="Use this if you are wishing to withdraw from a 2nd course. eg. Functional Skills"/>
                  </w:textInput>
                </w:ffData>
              </w:fldChar>
            </w:r>
            <w:bookmarkStart w:id="5" w:name="Text14"/>
            <w:r>
              <w:rPr>
                <w:sz w:val="22"/>
                <w:szCs w:val="22"/>
              </w:rPr>
              <w:instrText xml:space="preserve"> FORMTEXT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 w:rsidR="00DE08F1">
              <w:rPr>
                <w:sz w:val="22"/>
                <w:szCs w:val="22"/>
              </w:rPr>
              <w:t> </w:t>
            </w:r>
            <w:r>
              <w:rPr>
                <w:sz w:val="22"/>
                <w:szCs w:val="22"/>
              </w:rPr>
              <w:fldChar w:fldCharType="end"/>
            </w:r>
            <w:bookmarkEnd w:id="5"/>
          </w:p>
        </w:tc>
      </w:tr>
    </w:tbl>
    <w:p w14:paraId="3BE6419C" w14:textId="77777777" w:rsidR="00D763F9" w:rsidRPr="00D763F9" w:rsidRDefault="00D763F9" w:rsidP="004C3B1B">
      <w:pPr>
        <w:rPr>
          <w:b/>
          <w:sz w:val="10"/>
          <w:szCs w:val="10"/>
        </w:rPr>
      </w:pPr>
    </w:p>
    <w:p w14:paraId="0B6FD08C" w14:textId="77777777" w:rsidR="004C3B1B" w:rsidRPr="00763AE0" w:rsidRDefault="00AB027D" w:rsidP="004C3B1B">
      <w:pPr>
        <w:rPr>
          <w:szCs w:val="22"/>
        </w:rPr>
      </w:pPr>
      <w:r w:rsidRPr="00763AE0">
        <w:rPr>
          <w:b/>
          <w:szCs w:val="22"/>
        </w:rPr>
        <w:t>Advice</w:t>
      </w:r>
    </w:p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8"/>
        <w:gridCol w:w="708"/>
      </w:tblGrid>
      <w:tr w:rsidR="002A3639" w:rsidRPr="00763AE0" w14:paraId="01FAA64E" w14:textId="77777777" w:rsidTr="00D85D61">
        <w:tc>
          <w:tcPr>
            <w:tcW w:w="9498" w:type="dxa"/>
            <w:shd w:val="clear" w:color="auto" w:fill="auto"/>
          </w:tcPr>
          <w:p w14:paraId="5BA03A4A" w14:textId="77777777" w:rsidR="002A3639" w:rsidRPr="00763AE0" w:rsidRDefault="00AB027D" w:rsidP="009873BF">
            <w:pPr>
              <w:rPr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 xml:space="preserve">Apprentice has discussed </w:t>
            </w:r>
            <w:r w:rsidR="007B6F7A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t</w:t>
            </w:r>
            <w:r w:rsidR="007B6F7A">
              <w:rPr>
                <w:rStyle w:val="agkmhskd8nqmtjq7a21"/>
                <w:color w:val="000000"/>
                <w:sz w:val="22"/>
                <w:szCs w:val="22"/>
              </w:rPr>
              <w:t xml:space="preserve">heir options with their </w:t>
            </w:r>
            <w:r w:rsidR="002A3639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 xml:space="preserve">course leader or </w:t>
            </w:r>
            <w:r w:rsidR="007B6F7A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a</w:t>
            </w:r>
            <w:r w:rsidR="007B6F7A">
              <w:rPr>
                <w:rStyle w:val="agkmhskd8nqmtjq7a21"/>
                <w:color w:val="000000"/>
                <w:sz w:val="22"/>
                <w:szCs w:val="22"/>
              </w:rPr>
              <w:t xml:space="preserve"> </w:t>
            </w:r>
            <w:r w:rsidR="002A3639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tutor</w:t>
            </w:r>
            <w:r w:rsidR="002A3639" w:rsidRPr="00763AE0">
              <w:rPr>
                <w:rStyle w:val="apple-converted-space"/>
                <w:rFonts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2CE901E6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6" w:name="Check1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6"/>
          </w:p>
        </w:tc>
      </w:tr>
      <w:tr w:rsidR="00377A23" w:rsidRPr="00763AE0" w14:paraId="4D5ECCAB" w14:textId="77777777" w:rsidTr="00D85D61">
        <w:tc>
          <w:tcPr>
            <w:tcW w:w="9498" w:type="dxa"/>
            <w:shd w:val="clear" w:color="auto" w:fill="auto"/>
          </w:tcPr>
          <w:p w14:paraId="07CAB856" w14:textId="77777777" w:rsidR="00377A23" w:rsidRPr="00763AE0" w:rsidRDefault="00AB027D" w:rsidP="0036400A">
            <w:pPr>
              <w:rPr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Apprentice has confirmed (attach</w:t>
            </w:r>
            <w:r w:rsidR="00D85D61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 xml:space="preserve"> evidence eg. </w:t>
            </w:r>
            <w:r w:rsidR="007B6F7A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e</w:t>
            </w:r>
            <w:r w:rsidR="00D85D61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mail) that they have discussed with their employer</w:t>
            </w:r>
            <w:r w:rsidR="00377A23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.</w:t>
            </w:r>
            <w:r w:rsidR="00377A23" w:rsidRPr="00763AE0">
              <w:rPr>
                <w:rStyle w:val="apple-converted-space"/>
                <w:rFonts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070E5EFD" w14:textId="77777777" w:rsidR="00377A23" w:rsidRPr="00763AE0" w:rsidRDefault="00377A23" w:rsidP="0036400A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7" w:name="Check3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7"/>
          </w:p>
        </w:tc>
      </w:tr>
      <w:tr w:rsidR="002A3639" w:rsidRPr="00763AE0" w14:paraId="58D30FA2" w14:textId="77777777" w:rsidTr="00D85D61">
        <w:tc>
          <w:tcPr>
            <w:tcW w:w="9498" w:type="dxa"/>
            <w:shd w:val="clear" w:color="auto" w:fill="auto"/>
          </w:tcPr>
          <w:p w14:paraId="48DE929E" w14:textId="77777777" w:rsidR="002A3639" w:rsidRPr="00763AE0" w:rsidRDefault="00D85D61" w:rsidP="00932185">
            <w:pPr>
              <w:rPr>
                <w:sz w:val="22"/>
                <w:szCs w:val="22"/>
              </w:rPr>
            </w:pPr>
            <w:r w:rsidRPr="00763AE0">
              <w:rPr>
                <w:rStyle w:val="agkmhskd8nqmtjq7a21"/>
                <w:sz w:val="22"/>
                <w:szCs w:val="22"/>
              </w:rPr>
              <w:t>Apprentice has discussed with the Student Hub</w:t>
            </w:r>
            <w:r w:rsidR="002A3639" w:rsidRPr="00763AE0">
              <w:rPr>
                <w:rStyle w:val="apple-converted-space"/>
                <w:rFonts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8" w:type="dxa"/>
            <w:shd w:val="clear" w:color="auto" w:fill="auto"/>
          </w:tcPr>
          <w:p w14:paraId="1DAB89D2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8" w:name="Check2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8"/>
          </w:p>
        </w:tc>
      </w:tr>
      <w:tr w:rsidR="002A3639" w:rsidRPr="00763AE0" w14:paraId="4EC222F8" w14:textId="77777777" w:rsidTr="00D85D61">
        <w:tc>
          <w:tcPr>
            <w:tcW w:w="9498" w:type="dxa"/>
            <w:shd w:val="clear" w:color="auto" w:fill="auto"/>
          </w:tcPr>
          <w:p w14:paraId="340BAB98" w14:textId="77777777" w:rsidR="002A3639" w:rsidRPr="00763AE0" w:rsidRDefault="0077172C" w:rsidP="009873BF">
            <w:pPr>
              <w:rPr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 xml:space="preserve">Or … </w:t>
            </w:r>
            <w:r w:rsidR="00D85D61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the apprentice has</w:t>
            </w:r>
            <w:r w:rsidR="002A3639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 xml:space="preserve"> chosen not to seek advice prio</w:t>
            </w:r>
            <w:r w:rsidR="00D85D61"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t>r.</w:t>
            </w:r>
          </w:p>
        </w:tc>
        <w:tc>
          <w:tcPr>
            <w:tcW w:w="708" w:type="dxa"/>
            <w:shd w:val="clear" w:color="auto" w:fill="auto"/>
          </w:tcPr>
          <w:p w14:paraId="3EC2B5B8" w14:textId="77777777" w:rsidR="002A3639" w:rsidRPr="00763AE0" w:rsidRDefault="00A0043C" w:rsidP="009873BF">
            <w:pPr>
              <w:rPr>
                <w:rStyle w:val="agkmhskd8nqmtjq7a21"/>
                <w:rFonts w:cs="Calibri"/>
                <w:color w:val="000000"/>
                <w:sz w:val="22"/>
                <w:szCs w:val="22"/>
              </w:rPr>
            </w:pP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begin">
                <w:ffData>
                  <w:name w:val="Check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9" w:name="Check4"/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instrText xml:space="preserve"> FORMCHECKBOX </w:instrText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</w:r>
            <w:r w:rsidR="009E2264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separate"/>
            </w:r>
            <w:r w:rsidRPr="00763AE0">
              <w:rPr>
                <w:rStyle w:val="agkmhskd8nqmtjq7a21"/>
                <w:rFonts w:cs="Calibri"/>
                <w:color w:val="000000"/>
                <w:sz w:val="22"/>
                <w:szCs w:val="22"/>
              </w:rPr>
              <w:fldChar w:fldCharType="end"/>
            </w:r>
            <w:bookmarkEnd w:id="9"/>
          </w:p>
        </w:tc>
      </w:tr>
    </w:tbl>
    <w:p w14:paraId="08C456BE" w14:textId="77777777" w:rsidR="00470286" w:rsidRPr="00CE576A" w:rsidRDefault="00470286">
      <w:pPr>
        <w:rPr>
          <w:sz w:val="10"/>
          <w:szCs w:val="10"/>
        </w:rPr>
      </w:pPr>
    </w:p>
    <w:p w14:paraId="6F4077E9" w14:textId="77777777" w:rsidR="00470286" w:rsidRPr="00763AE0" w:rsidRDefault="00D85D61" w:rsidP="00470286">
      <w:r w:rsidRPr="00763AE0">
        <w:rPr>
          <w:b/>
        </w:rPr>
        <w:t>Reasons for Withdrawal</w:t>
      </w:r>
    </w:p>
    <w:tbl>
      <w:tblPr>
        <w:tblW w:w="102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485"/>
        <w:gridCol w:w="5327"/>
        <w:gridCol w:w="485"/>
      </w:tblGrid>
      <w:tr w:rsidR="000358C3" w:rsidRPr="0081630A" w14:paraId="4EC4B5E0" w14:textId="77777777" w:rsidTr="00DF11BD">
        <w:tc>
          <w:tcPr>
            <w:tcW w:w="10261" w:type="dxa"/>
            <w:gridSpan w:val="4"/>
            <w:shd w:val="clear" w:color="auto" w:fill="auto"/>
          </w:tcPr>
          <w:p w14:paraId="17450B06" w14:textId="77777777" w:rsidR="000358C3" w:rsidRPr="0081630A" w:rsidRDefault="00755933" w:rsidP="0081630A">
            <w:pPr>
              <w:pStyle w:val="Heading3"/>
              <w:spacing w:before="0" w:beforeAutospacing="0" w:after="0" w:afterAutospacing="0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81630A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Please </w:t>
            </w:r>
            <w:r w:rsidR="00DF11BD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indicate</w:t>
            </w:r>
            <w:r w:rsidRPr="0081630A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r w:rsidR="00932185" w:rsidRPr="0081630A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the</w:t>
            </w:r>
            <w:r w:rsidRPr="0081630A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r w:rsidRPr="0081630A">
              <w:rPr>
                <w:rFonts w:ascii="Calibri" w:hAnsi="Calibri" w:cs="Calibri"/>
                <w:bCs w:val="0"/>
                <w:color w:val="000000"/>
                <w:sz w:val="22"/>
                <w:szCs w:val="22"/>
              </w:rPr>
              <w:t>Primary</w:t>
            </w:r>
            <w:r w:rsidRPr="0081630A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reason for withdrawal</w:t>
            </w:r>
            <w:r w:rsidR="00C56A25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:</w:t>
            </w:r>
          </w:p>
        </w:tc>
      </w:tr>
      <w:tr w:rsidR="00DF11BD" w:rsidRPr="00DF11BD" w14:paraId="4DBBDFCF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6B824443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1. Mental Health Issues</w:t>
            </w:r>
          </w:p>
        </w:tc>
        <w:tc>
          <w:tcPr>
            <w:tcW w:w="485" w:type="dxa"/>
          </w:tcPr>
          <w:p w14:paraId="7F81C223" w14:textId="614A0846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10" w:name="Check5"/>
            <w:r w:rsidRPr="00DE08F1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DE08F1" w:rsidRPr="00DE08F1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  <w:bookmarkEnd w:id="10"/>
          </w:p>
        </w:tc>
        <w:tc>
          <w:tcPr>
            <w:tcW w:w="5327" w:type="dxa"/>
            <w:shd w:val="clear" w:color="auto" w:fill="auto"/>
            <w:noWrap/>
            <w:hideMark/>
          </w:tcPr>
          <w:p w14:paraId="3001A609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11. Non-attendance and fallen to</w:t>
            </w:r>
            <w:r w:rsidR="00524EC5"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</w:t>
            </w: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far behind to continue </w:t>
            </w:r>
          </w:p>
        </w:tc>
        <w:tc>
          <w:tcPr>
            <w:tcW w:w="485" w:type="dxa"/>
          </w:tcPr>
          <w:p w14:paraId="4A4B81B5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E08F1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 w:rsidRPr="00DE08F1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024B6538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3B85E6FC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2. Physical Health Issues</w:t>
            </w:r>
          </w:p>
        </w:tc>
        <w:tc>
          <w:tcPr>
            <w:tcW w:w="485" w:type="dxa"/>
          </w:tcPr>
          <w:p w14:paraId="1AFB22C6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2F71B583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12. Left employment</w:t>
            </w:r>
          </w:p>
        </w:tc>
        <w:tc>
          <w:tcPr>
            <w:tcW w:w="485" w:type="dxa"/>
          </w:tcPr>
          <w:p w14:paraId="384D232E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31BD575F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2176D017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3. Health Issues Generally</w:t>
            </w:r>
          </w:p>
        </w:tc>
        <w:tc>
          <w:tcPr>
            <w:tcW w:w="485" w:type="dxa"/>
          </w:tcPr>
          <w:p w14:paraId="6619C56B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05B77A28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13. Made redundant</w:t>
            </w:r>
          </w:p>
        </w:tc>
        <w:tc>
          <w:tcPr>
            <w:tcW w:w="485" w:type="dxa"/>
          </w:tcPr>
          <w:p w14:paraId="6AD613AA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2D96C418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47CD9FAB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4. Financial Issues</w:t>
            </w:r>
          </w:p>
        </w:tc>
        <w:tc>
          <w:tcPr>
            <w:tcW w:w="485" w:type="dxa"/>
          </w:tcPr>
          <w:p w14:paraId="367339E4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7D80A057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14. Transferred to another provider</w:t>
            </w:r>
          </w:p>
        </w:tc>
        <w:tc>
          <w:tcPr>
            <w:tcW w:w="485" w:type="dxa"/>
          </w:tcPr>
          <w:p w14:paraId="4A941281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7C98DD6C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0BED8F69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5. Unsatisfactory learning experience</w:t>
            </w:r>
          </w:p>
        </w:tc>
        <w:tc>
          <w:tcPr>
            <w:tcW w:w="485" w:type="dxa"/>
          </w:tcPr>
          <w:p w14:paraId="33A35595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1C1715F0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15. Carer Responsibilities</w:t>
            </w:r>
          </w:p>
        </w:tc>
        <w:tc>
          <w:tcPr>
            <w:tcW w:w="485" w:type="dxa"/>
          </w:tcPr>
          <w:p w14:paraId="3CB165BD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417111CD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0F73694E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6. The course was too hard </w:t>
            </w:r>
          </w:p>
        </w:tc>
        <w:tc>
          <w:tcPr>
            <w:tcW w:w="485" w:type="dxa"/>
          </w:tcPr>
          <w:p w14:paraId="599B8C8F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3F6C1EC5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16. Change of employment</w:t>
            </w:r>
            <w:r w:rsidR="00A6105A"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</w:t>
            </w:r>
            <w:r w:rsidR="00A6105A" w:rsidRPr="00524EC5">
              <w:rPr>
                <w:rFonts w:eastAsia="Times New Roman" w:cs="Calibri"/>
                <w:color w:val="000000"/>
                <w:sz w:val="20"/>
                <w:szCs w:val="20"/>
                <w:vertAlign w:val="superscript"/>
                <w:lang w:eastAsia="en-GB"/>
              </w:rPr>
              <w:t>1</w:t>
            </w:r>
          </w:p>
        </w:tc>
        <w:tc>
          <w:tcPr>
            <w:tcW w:w="485" w:type="dxa"/>
          </w:tcPr>
          <w:p w14:paraId="31E536B8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06C31101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29C4C0F6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7. The course wasn't what was expected </w:t>
            </w:r>
          </w:p>
        </w:tc>
        <w:tc>
          <w:tcPr>
            <w:tcW w:w="485" w:type="dxa"/>
          </w:tcPr>
          <w:p w14:paraId="7C2B6EE3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2949EC48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17. Move to employer to whom Solent does not deliver</w:t>
            </w:r>
          </w:p>
        </w:tc>
        <w:tc>
          <w:tcPr>
            <w:tcW w:w="485" w:type="dxa"/>
          </w:tcPr>
          <w:p w14:paraId="13FA5CB4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792F9180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046FFBE7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8. No value in continuing the course</w:t>
            </w:r>
          </w:p>
        </w:tc>
        <w:tc>
          <w:tcPr>
            <w:tcW w:w="485" w:type="dxa"/>
          </w:tcPr>
          <w:p w14:paraId="571F8AA8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701742A5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18. </w:t>
            </w:r>
            <w:r w:rsidR="0062729C"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Other</w:t>
            </w:r>
          </w:p>
        </w:tc>
        <w:tc>
          <w:tcPr>
            <w:tcW w:w="485" w:type="dxa"/>
          </w:tcPr>
          <w:p w14:paraId="47649832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4C68DC77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30EDC573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9. Lack </w:t>
            </w:r>
            <w:proofErr w:type="gramStart"/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of  academic</w:t>
            </w:r>
            <w:proofErr w:type="gramEnd"/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 support </w:t>
            </w:r>
          </w:p>
        </w:tc>
        <w:tc>
          <w:tcPr>
            <w:tcW w:w="485" w:type="dxa"/>
          </w:tcPr>
          <w:p w14:paraId="2CBCA0A0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5B6AD76A" w14:textId="77777777" w:rsidR="00DF11BD" w:rsidRPr="00524EC5" w:rsidRDefault="0062729C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>19. Unknown</w:t>
            </w:r>
          </w:p>
        </w:tc>
        <w:tc>
          <w:tcPr>
            <w:tcW w:w="485" w:type="dxa"/>
          </w:tcPr>
          <w:p w14:paraId="2CD6EDAD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DF11BD" w:rsidRPr="00DF11BD" w14:paraId="0BB7E1C0" w14:textId="77777777" w:rsidTr="00DF11BD">
        <w:trPr>
          <w:trHeight w:val="284"/>
        </w:trPr>
        <w:tc>
          <w:tcPr>
            <w:tcW w:w="3964" w:type="dxa"/>
            <w:shd w:val="clear" w:color="auto" w:fill="auto"/>
            <w:noWrap/>
            <w:hideMark/>
          </w:tcPr>
          <w:p w14:paraId="6DDE9A2B" w14:textId="77777777" w:rsidR="00DF11BD" w:rsidRPr="00524EC5" w:rsidRDefault="00DF11BD" w:rsidP="00DF11BD">
            <w:pPr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</w:pPr>
            <w:r w:rsidRPr="00524EC5">
              <w:rPr>
                <w:rFonts w:eastAsia="Times New Roman" w:cs="Calibri"/>
                <w:color w:val="000000"/>
                <w:sz w:val="20"/>
                <w:szCs w:val="20"/>
                <w:lang w:eastAsia="en-GB"/>
              </w:rPr>
              <w:t xml:space="preserve">10. Lack of support generally </w:t>
            </w:r>
          </w:p>
        </w:tc>
        <w:tc>
          <w:tcPr>
            <w:tcW w:w="485" w:type="dxa"/>
          </w:tcPr>
          <w:p w14:paraId="0FCD54C4" w14:textId="77777777" w:rsidR="00DF11BD" w:rsidRPr="00DF11BD" w:rsidRDefault="00DF11BD" w:rsidP="00DF11BD">
            <w:pPr>
              <w:jc w:val="center"/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  <w:tc>
          <w:tcPr>
            <w:tcW w:w="5327" w:type="dxa"/>
            <w:shd w:val="clear" w:color="auto" w:fill="auto"/>
            <w:noWrap/>
            <w:hideMark/>
          </w:tcPr>
          <w:p w14:paraId="5339A178" w14:textId="77777777" w:rsidR="00DF11BD" w:rsidRPr="006126D3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</w:p>
        </w:tc>
        <w:tc>
          <w:tcPr>
            <w:tcW w:w="485" w:type="dxa"/>
          </w:tcPr>
          <w:p w14:paraId="64F45042" w14:textId="77777777" w:rsidR="00DF11BD" w:rsidRPr="00DF11BD" w:rsidRDefault="00DF11BD" w:rsidP="00DF11BD">
            <w:pP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instrText xml:space="preserve"> FORMCHECKBOX </w:instrText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</w:r>
            <w:r w:rsidR="009E2264"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separate"/>
            </w:r>
            <w:r>
              <w:rPr>
                <w:rFonts w:eastAsia="Times New Roman" w:cs="Calibri"/>
                <w:color w:val="000000"/>
                <w:sz w:val="22"/>
                <w:szCs w:val="22"/>
                <w:lang w:eastAsia="en-GB"/>
              </w:rPr>
              <w:fldChar w:fldCharType="end"/>
            </w:r>
          </w:p>
        </w:tc>
      </w:tr>
      <w:tr w:rsidR="003F6E9C" w:rsidRPr="00DD2A7A" w14:paraId="753179E3" w14:textId="77777777" w:rsidTr="00DF11BD">
        <w:tc>
          <w:tcPr>
            <w:tcW w:w="10261" w:type="dxa"/>
            <w:gridSpan w:val="4"/>
            <w:shd w:val="clear" w:color="auto" w:fill="auto"/>
          </w:tcPr>
          <w:p w14:paraId="285C3A33" w14:textId="77777777" w:rsidR="003F6E9C" w:rsidRPr="00A6105A" w:rsidRDefault="00A6105A" w:rsidP="000E23F1">
            <w:pPr>
              <w:rPr>
                <w:rFonts w:cs="Calibri"/>
                <w:iCs/>
                <w:sz w:val="22"/>
                <w:szCs w:val="22"/>
              </w:rPr>
            </w:pPr>
            <w:r w:rsidRPr="0057248A">
              <w:rPr>
                <w:rFonts w:cs="Calibri"/>
                <w:iCs/>
                <w:sz w:val="22"/>
                <w:szCs w:val="22"/>
                <w:vertAlign w:val="superscript"/>
              </w:rPr>
              <w:t xml:space="preserve">1 </w:t>
            </w:r>
            <w:r>
              <w:rPr>
                <w:rFonts w:cs="Calibri"/>
                <w:iCs/>
                <w:sz w:val="22"/>
                <w:szCs w:val="22"/>
              </w:rPr>
              <w:t>– Where the apprentice</w:t>
            </w:r>
            <w:r w:rsidR="0057248A">
              <w:rPr>
                <w:rFonts w:cs="Calibri"/>
                <w:iCs/>
                <w:sz w:val="22"/>
                <w:szCs w:val="22"/>
              </w:rPr>
              <w:t>ship</w:t>
            </w:r>
            <w:r>
              <w:rPr>
                <w:rFonts w:cs="Calibri"/>
                <w:iCs/>
                <w:sz w:val="22"/>
                <w:szCs w:val="22"/>
              </w:rPr>
              <w:t xml:space="preserve"> is no longer </w:t>
            </w:r>
            <w:r w:rsidR="0057248A">
              <w:rPr>
                <w:rFonts w:cs="Calibri"/>
                <w:iCs/>
                <w:sz w:val="22"/>
                <w:szCs w:val="22"/>
              </w:rPr>
              <w:t>applicable</w:t>
            </w:r>
            <w:r>
              <w:rPr>
                <w:rFonts w:cs="Calibri"/>
                <w:iCs/>
                <w:sz w:val="22"/>
                <w:szCs w:val="22"/>
              </w:rPr>
              <w:t xml:space="preserve"> to the new employment.</w:t>
            </w:r>
          </w:p>
        </w:tc>
      </w:tr>
      <w:tr w:rsidR="00DF11BD" w:rsidRPr="00DD2A7A" w14:paraId="42F235A1" w14:textId="77777777" w:rsidTr="00DF11BD">
        <w:tc>
          <w:tcPr>
            <w:tcW w:w="10261" w:type="dxa"/>
            <w:gridSpan w:val="4"/>
            <w:shd w:val="clear" w:color="auto" w:fill="auto"/>
          </w:tcPr>
          <w:p w14:paraId="061DDE9F" w14:textId="77777777" w:rsidR="00DF11BD" w:rsidRPr="00DD2A7A" w:rsidRDefault="00DF11BD" w:rsidP="000E23F1">
            <w:pPr>
              <w:rPr>
                <w:rFonts w:cs="Calibri"/>
                <w:b/>
                <w:bCs/>
                <w:i/>
                <w:sz w:val="22"/>
                <w:szCs w:val="22"/>
              </w:rPr>
            </w:pPr>
            <w:r w:rsidRPr="00DD2A7A">
              <w:rPr>
                <w:rFonts w:cs="Calibri"/>
                <w:b/>
                <w:bCs/>
                <w:i/>
                <w:sz w:val="22"/>
                <w:szCs w:val="22"/>
              </w:rPr>
              <w:t>Where form is completed by the Course Leader please include evidence (</w:t>
            </w:r>
            <w:proofErr w:type="gramStart"/>
            <w:r w:rsidRPr="00DD2A7A">
              <w:rPr>
                <w:rFonts w:cs="Calibri"/>
                <w:b/>
                <w:bCs/>
                <w:i/>
                <w:sz w:val="22"/>
                <w:szCs w:val="22"/>
              </w:rPr>
              <w:t>eg.email</w:t>
            </w:r>
            <w:proofErr w:type="gramEnd"/>
            <w:r w:rsidRPr="00DD2A7A">
              <w:rPr>
                <w:rFonts w:cs="Calibri"/>
                <w:b/>
                <w:bCs/>
                <w:i/>
                <w:sz w:val="22"/>
                <w:szCs w:val="22"/>
              </w:rPr>
              <w:t>) to support reason selected.</w:t>
            </w:r>
          </w:p>
        </w:tc>
      </w:tr>
      <w:tr w:rsidR="00DF11BD" w:rsidRPr="002C5514" w14:paraId="61B16E85" w14:textId="77777777" w:rsidTr="00DF11BD">
        <w:tc>
          <w:tcPr>
            <w:tcW w:w="10261" w:type="dxa"/>
            <w:gridSpan w:val="4"/>
            <w:shd w:val="clear" w:color="auto" w:fill="auto"/>
          </w:tcPr>
          <w:p w14:paraId="61004059" w14:textId="77777777" w:rsidR="00DF11BD" w:rsidRPr="002C5514" w:rsidRDefault="00DF11BD" w:rsidP="000E23F1">
            <w:pPr>
              <w:rPr>
                <w:rFonts w:cs="Calibri"/>
                <w:b/>
                <w:sz w:val="22"/>
                <w:szCs w:val="22"/>
              </w:rPr>
            </w:pPr>
            <w:r w:rsidRPr="002C5514">
              <w:rPr>
                <w:rFonts w:cs="Calibri"/>
                <w:sz w:val="22"/>
                <w:szCs w:val="22"/>
              </w:rPr>
              <w:t>If the apprentice is withdrawing to start a course at another institution, please provide details.</w:t>
            </w:r>
          </w:p>
        </w:tc>
      </w:tr>
      <w:tr w:rsidR="00DF11BD" w:rsidRPr="002C5514" w14:paraId="1CBD01D4" w14:textId="77777777" w:rsidTr="00DF11BD">
        <w:tc>
          <w:tcPr>
            <w:tcW w:w="10261" w:type="dxa"/>
            <w:gridSpan w:val="4"/>
            <w:shd w:val="clear" w:color="auto" w:fill="auto"/>
          </w:tcPr>
          <w:p w14:paraId="6EE9DC80" w14:textId="77777777" w:rsidR="00DF11BD" w:rsidRPr="00DD2A7A" w:rsidRDefault="00DF11BD" w:rsidP="000E23F1">
            <w:pPr>
              <w:rPr>
                <w:rFonts w:cs="Calibri"/>
                <w:iCs/>
                <w:sz w:val="22"/>
                <w:szCs w:val="22"/>
              </w:rPr>
            </w:pPr>
            <w:r w:rsidRPr="00DD2A7A">
              <w:rPr>
                <w:rFonts w:cs="Calibri"/>
                <w:iCs/>
                <w:sz w:val="22"/>
                <w:szCs w:val="22"/>
              </w:rPr>
              <w:fldChar w:fldCharType="begin">
                <w:ffData>
                  <w:name w:val="Text7"/>
                  <w:enabled/>
                  <w:calcOnExit w:val="0"/>
                  <w:textInput>
                    <w:default w:val="Name of institution they are hoping to move to"/>
                  </w:textInput>
                </w:ffData>
              </w:fldChar>
            </w:r>
            <w:bookmarkStart w:id="11" w:name="Text7"/>
            <w:r w:rsidRPr="00DD2A7A">
              <w:rPr>
                <w:rFonts w:cs="Calibri"/>
                <w:iCs/>
                <w:sz w:val="22"/>
                <w:szCs w:val="22"/>
              </w:rPr>
              <w:instrText xml:space="preserve"> FORMTEXT </w:instrText>
            </w:r>
            <w:r w:rsidRPr="00DD2A7A">
              <w:rPr>
                <w:rFonts w:cs="Calibri"/>
                <w:iCs/>
                <w:sz w:val="22"/>
                <w:szCs w:val="22"/>
              </w:rPr>
            </w:r>
            <w:r w:rsidRPr="00DD2A7A">
              <w:rPr>
                <w:rFonts w:cs="Calibri"/>
                <w:iCs/>
                <w:sz w:val="22"/>
                <w:szCs w:val="22"/>
              </w:rPr>
              <w:fldChar w:fldCharType="separate"/>
            </w:r>
            <w:r w:rsidRPr="00DD2A7A">
              <w:rPr>
                <w:rFonts w:cs="Calibri"/>
                <w:iCs/>
                <w:noProof/>
                <w:sz w:val="22"/>
                <w:szCs w:val="22"/>
              </w:rPr>
              <w:t>Name of institution they are hoping to move to</w:t>
            </w:r>
            <w:r w:rsidRPr="00DD2A7A">
              <w:rPr>
                <w:rFonts w:cs="Calibri"/>
                <w:iCs/>
                <w:sz w:val="22"/>
                <w:szCs w:val="22"/>
              </w:rPr>
              <w:fldChar w:fldCharType="end"/>
            </w:r>
            <w:bookmarkEnd w:id="11"/>
          </w:p>
        </w:tc>
      </w:tr>
    </w:tbl>
    <w:p w14:paraId="19FBE814" w14:textId="77777777" w:rsidR="00B346C4" w:rsidRPr="00CE576A" w:rsidRDefault="00B346C4" w:rsidP="001316E5">
      <w:pPr>
        <w:rPr>
          <w:b/>
          <w:sz w:val="10"/>
          <w:szCs w:val="10"/>
        </w:rPr>
      </w:pPr>
    </w:p>
    <w:p w14:paraId="7002F45F" w14:textId="77777777" w:rsidR="000214ED" w:rsidRPr="00763AE0" w:rsidRDefault="00763AE0" w:rsidP="000214ED">
      <w:r w:rsidRPr="00763AE0">
        <w:rPr>
          <w:b/>
        </w:rPr>
        <w:t>Date</w:t>
      </w:r>
      <w:r w:rsidR="00FD2232">
        <w:rPr>
          <w:b/>
        </w:rPr>
        <w:t xml:space="preserve"> of Withdrawal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7784"/>
      </w:tblGrid>
      <w:tr w:rsidR="000214ED" w:rsidRPr="00FD2232" w14:paraId="5466CFF2" w14:textId="77777777" w:rsidTr="00FD2232">
        <w:tc>
          <w:tcPr>
            <w:tcW w:w="2405" w:type="dxa"/>
            <w:shd w:val="clear" w:color="auto" w:fill="auto"/>
          </w:tcPr>
          <w:p w14:paraId="3C65C7B0" w14:textId="77777777" w:rsidR="000214ED" w:rsidRPr="00FD2232" w:rsidRDefault="000214ED" w:rsidP="00583698">
            <w:pPr>
              <w:rPr>
                <w:sz w:val="22"/>
                <w:szCs w:val="22"/>
              </w:rPr>
            </w:pPr>
            <w:r w:rsidRPr="00FD2232">
              <w:rPr>
                <w:sz w:val="22"/>
                <w:szCs w:val="22"/>
              </w:rPr>
              <w:t>Last Date of Learning:</w:t>
            </w:r>
          </w:p>
        </w:tc>
        <w:tc>
          <w:tcPr>
            <w:tcW w:w="7784" w:type="dxa"/>
            <w:shd w:val="clear" w:color="auto" w:fill="auto"/>
          </w:tcPr>
          <w:p w14:paraId="27AA896D" w14:textId="6D6161C7" w:rsidR="000214ED" w:rsidRPr="00FD2232" w:rsidRDefault="000214ED" w:rsidP="00583698">
            <w:pPr>
              <w:rPr>
                <w:b/>
                <w:sz w:val="22"/>
                <w:szCs w:val="22"/>
              </w:rPr>
            </w:pPr>
            <w:r w:rsidRPr="00FD2232">
              <w:rPr>
                <w:rFonts w:cs="Calibri"/>
                <w:sz w:val="22"/>
                <w:szCs w:val="22"/>
              </w:rPr>
              <w:fldChar w:fldCharType="begin">
                <w:ffData>
                  <w:name w:val="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FD2232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FD2232">
              <w:rPr>
                <w:rFonts w:cs="Calibri"/>
                <w:sz w:val="22"/>
                <w:szCs w:val="22"/>
              </w:rPr>
            </w:r>
            <w:r w:rsidRPr="00FD2232">
              <w:rPr>
                <w:rFonts w:cs="Calibri"/>
                <w:sz w:val="22"/>
                <w:szCs w:val="22"/>
              </w:rPr>
              <w:fldChar w:fldCharType="separate"/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Pr="00FD2232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  <w:tr w:rsidR="000214ED" w:rsidRPr="00FD2232" w14:paraId="5D4AEF0A" w14:textId="77777777" w:rsidTr="00475014">
        <w:tc>
          <w:tcPr>
            <w:tcW w:w="10189" w:type="dxa"/>
            <w:gridSpan w:val="2"/>
            <w:shd w:val="clear" w:color="auto" w:fill="auto"/>
          </w:tcPr>
          <w:p w14:paraId="07445D58" w14:textId="77777777" w:rsidR="000214ED" w:rsidRPr="00FD2232" w:rsidRDefault="000214ED" w:rsidP="00583698">
            <w:pPr>
              <w:rPr>
                <w:rFonts w:cs="Calibri"/>
                <w:sz w:val="22"/>
                <w:szCs w:val="22"/>
              </w:rPr>
            </w:pPr>
            <w:r w:rsidRPr="00FD2232">
              <w:rPr>
                <w:rFonts w:cs="Calibri"/>
                <w:sz w:val="22"/>
                <w:szCs w:val="22"/>
              </w:rPr>
              <w:t xml:space="preserve">What evidence is being used to support the actual </w:t>
            </w:r>
            <w:r w:rsidR="007B6F7A">
              <w:rPr>
                <w:rFonts w:cs="Calibri"/>
                <w:sz w:val="22"/>
                <w:szCs w:val="22"/>
              </w:rPr>
              <w:t>l</w:t>
            </w:r>
            <w:r w:rsidR="007B6F7A">
              <w:t>ast date of learning</w:t>
            </w:r>
            <w:r w:rsidRPr="00FD2232">
              <w:rPr>
                <w:rFonts w:cs="Calibri"/>
                <w:sz w:val="22"/>
                <w:szCs w:val="22"/>
              </w:rPr>
              <w:t>?</w:t>
            </w:r>
          </w:p>
          <w:p w14:paraId="64BDB80E" w14:textId="77777777" w:rsidR="000214ED" w:rsidRPr="00FD2232" w:rsidRDefault="000214ED" w:rsidP="00583698">
            <w:pPr>
              <w:rPr>
                <w:rFonts w:cs="Calibri"/>
                <w:i/>
                <w:sz w:val="22"/>
                <w:szCs w:val="22"/>
              </w:rPr>
            </w:pPr>
            <w:r w:rsidRPr="00FD2232">
              <w:rPr>
                <w:rFonts w:cs="Calibri"/>
                <w:i/>
                <w:sz w:val="22"/>
                <w:szCs w:val="22"/>
              </w:rPr>
              <w:t xml:space="preserve">Examples could include last class attendance at university, progress </w:t>
            </w:r>
            <w:r w:rsidR="004822FA" w:rsidRPr="00FD2232">
              <w:rPr>
                <w:rFonts w:cs="Calibri"/>
                <w:i/>
                <w:sz w:val="22"/>
                <w:szCs w:val="22"/>
              </w:rPr>
              <w:t>review, SOL</w:t>
            </w:r>
            <w:r w:rsidRPr="00FD2232">
              <w:rPr>
                <w:rFonts w:cs="Calibri"/>
                <w:i/>
                <w:sz w:val="22"/>
                <w:szCs w:val="22"/>
              </w:rPr>
              <w:t xml:space="preserve"> login or OJT.</w:t>
            </w:r>
          </w:p>
        </w:tc>
      </w:tr>
      <w:tr w:rsidR="000214ED" w:rsidRPr="00FD2232" w14:paraId="75C53941" w14:textId="77777777" w:rsidTr="000726A2">
        <w:tc>
          <w:tcPr>
            <w:tcW w:w="1018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EC13970" w14:textId="73040DEC" w:rsidR="000214ED" w:rsidRPr="00FD2232" w:rsidRDefault="000214ED" w:rsidP="00583698">
            <w:pPr>
              <w:rPr>
                <w:rFonts w:cs="Calibri"/>
                <w:sz w:val="22"/>
                <w:szCs w:val="22"/>
              </w:rPr>
            </w:pPr>
            <w:r w:rsidRPr="00FD2232">
              <w:rPr>
                <w:rFonts w:cs="Calibri"/>
                <w:sz w:val="22"/>
                <w:szCs w:val="22"/>
              </w:rPr>
              <w:fldChar w:fldCharType="begin">
                <w:ffData>
                  <w:name w:val="Text26"/>
                  <w:enabled/>
                  <w:calcOnExit w:val="0"/>
                  <w:textInput/>
                </w:ffData>
              </w:fldChar>
            </w:r>
            <w:bookmarkStart w:id="12" w:name="Text26"/>
            <w:r w:rsidRPr="00FD2232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FD2232">
              <w:rPr>
                <w:rFonts w:cs="Calibri"/>
                <w:sz w:val="22"/>
                <w:szCs w:val="22"/>
              </w:rPr>
            </w:r>
            <w:r w:rsidRPr="00FD2232">
              <w:rPr>
                <w:rFonts w:cs="Calibri"/>
                <w:sz w:val="22"/>
                <w:szCs w:val="22"/>
              </w:rPr>
              <w:fldChar w:fldCharType="separate"/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="00DE08F1">
              <w:rPr>
                <w:rFonts w:cs="Calibri"/>
                <w:sz w:val="22"/>
                <w:szCs w:val="22"/>
              </w:rPr>
              <w:t> </w:t>
            </w:r>
            <w:r w:rsidRPr="00FD2232">
              <w:rPr>
                <w:rFonts w:cs="Calibri"/>
                <w:sz w:val="22"/>
                <w:szCs w:val="22"/>
              </w:rPr>
              <w:fldChar w:fldCharType="end"/>
            </w:r>
            <w:bookmarkEnd w:id="12"/>
          </w:p>
        </w:tc>
      </w:tr>
    </w:tbl>
    <w:p w14:paraId="2A325BF7" w14:textId="77777777" w:rsidR="000214ED" w:rsidRPr="00CE576A" w:rsidRDefault="000214ED" w:rsidP="001316E5">
      <w:pPr>
        <w:rPr>
          <w:b/>
          <w:sz w:val="10"/>
          <w:szCs w:val="10"/>
        </w:rPr>
      </w:pPr>
    </w:p>
    <w:p w14:paraId="68FED531" w14:textId="77777777" w:rsidR="00763AE0" w:rsidRPr="00763AE0" w:rsidRDefault="00763AE0" w:rsidP="001316E5">
      <w:pPr>
        <w:rPr>
          <w:b/>
          <w:sz w:val="22"/>
          <w:szCs w:val="22"/>
        </w:rPr>
      </w:pPr>
      <w:r w:rsidRPr="00763AE0">
        <w:rPr>
          <w:b/>
        </w:rPr>
        <w:t>Agreement of Employer and Apprentice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75"/>
        <w:gridCol w:w="2114"/>
      </w:tblGrid>
      <w:tr w:rsidR="00763AE0" w:rsidRPr="00FD2232" w14:paraId="5B4E2B30" w14:textId="77777777" w:rsidTr="00763AE0">
        <w:tc>
          <w:tcPr>
            <w:tcW w:w="8075" w:type="dxa"/>
          </w:tcPr>
          <w:p w14:paraId="13459710" w14:textId="77777777" w:rsidR="00763AE0" w:rsidRPr="00FD2232" w:rsidRDefault="00763AE0" w:rsidP="001316E5">
            <w:pPr>
              <w:rPr>
                <w:sz w:val="22"/>
                <w:szCs w:val="22"/>
              </w:rPr>
            </w:pPr>
            <w:r w:rsidRPr="00FD2232">
              <w:rPr>
                <w:sz w:val="22"/>
                <w:szCs w:val="22"/>
              </w:rPr>
              <w:t>Please confirm the employer has agreed to this request.</w:t>
            </w:r>
          </w:p>
        </w:tc>
        <w:tc>
          <w:tcPr>
            <w:tcW w:w="2114" w:type="dxa"/>
          </w:tcPr>
          <w:p w14:paraId="6FC1079E" w14:textId="77777777" w:rsidR="00763AE0" w:rsidRPr="00FD2232" w:rsidRDefault="00763AE0" w:rsidP="001316E5">
            <w:pPr>
              <w:rPr>
                <w:sz w:val="22"/>
                <w:szCs w:val="22"/>
              </w:rPr>
            </w:pPr>
            <w:r w:rsidRPr="00FD2232">
              <w:rPr>
                <w:sz w:val="22"/>
                <w:szCs w:val="22"/>
              </w:rPr>
              <w:fldChar w:fldCharType="begin">
                <w:ffData>
                  <w:name w:val="Dropdown8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bookmarkStart w:id="13" w:name="Dropdown8"/>
            <w:r w:rsidRPr="00DE08F1">
              <w:rPr>
                <w:sz w:val="22"/>
                <w:szCs w:val="22"/>
              </w:rPr>
              <w:instrText xml:space="preserve"> FORMDROPDOWN </w:instrText>
            </w:r>
            <w:r w:rsidR="009E2264" w:rsidRPr="00DE08F1">
              <w:rPr>
                <w:sz w:val="22"/>
                <w:szCs w:val="22"/>
              </w:rPr>
            </w:r>
            <w:r w:rsidR="009E2264">
              <w:rPr>
                <w:sz w:val="22"/>
                <w:szCs w:val="22"/>
              </w:rPr>
              <w:fldChar w:fldCharType="separate"/>
            </w:r>
            <w:r w:rsidRPr="00FD2232">
              <w:rPr>
                <w:sz w:val="22"/>
                <w:szCs w:val="22"/>
              </w:rPr>
              <w:fldChar w:fldCharType="end"/>
            </w:r>
            <w:bookmarkEnd w:id="13"/>
          </w:p>
        </w:tc>
      </w:tr>
      <w:tr w:rsidR="00763AE0" w:rsidRPr="00FD2232" w14:paraId="4B7E9250" w14:textId="77777777" w:rsidTr="00763AE0">
        <w:tc>
          <w:tcPr>
            <w:tcW w:w="8075" w:type="dxa"/>
          </w:tcPr>
          <w:p w14:paraId="60DBB4C4" w14:textId="77777777" w:rsidR="00763AE0" w:rsidRPr="00FD2232" w:rsidRDefault="00763AE0" w:rsidP="001316E5">
            <w:pPr>
              <w:rPr>
                <w:sz w:val="22"/>
                <w:szCs w:val="22"/>
              </w:rPr>
            </w:pPr>
            <w:r w:rsidRPr="00FD2232">
              <w:rPr>
                <w:sz w:val="22"/>
                <w:szCs w:val="22"/>
              </w:rPr>
              <w:t>Please confirm the apprentice is aware of this request.</w:t>
            </w:r>
          </w:p>
        </w:tc>
        <w:tc>
          <w:tcPr>
            <w:tcW w:w="2114" w:type="dxa"/>
          </w:tcPr>
          <w:p w14:paraId="67B2A55B" w14:textId="77777777" w:rsidR="00763AE0" w:rsidRPr="00FD2232" w:rsidRDefault="00763AE0" w:rsidP="001316E5">
            <w:pPr>
              <w:rPr>
                <w:sz w:val="22"/>
                <w:szCs w:val="22"/>
              </w:rPr>
            </w:pPr>
            <w:r w:rsidRPr="00FD2232">
              <w:rPr>
                <w:sz w:val="22"/>
                <w:szCs w:val="22"/>
              </w:rPr>
              <w:fldChar w:fldCharType="begin">
                <w:ffData>
                  <w:name w:val="Dropdown8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r w:rsidRPr="00FD2232">
              <w:rPr>
                <w:sz w:val="22"/>
                <w:szCs w:val="22"/>
              </w:rPr>
              <w:instrText xml:space="preserve"> FORMDROPDOWN </w:instrText>
            </w:r>
            <w:r w:rsidR="009E2264">
              <w:rPr>
                <w:sz w:val="22"/>
                <w:szCs w:val="22"/>
              </w:rPr>
            </w:r>
            <w:r w:rsidR="009E2264">
              <w:rPr>
                <w:sz w:val="22"/>
                <w:szCs w:val="22"/>
              </w:rPr>
              <w:fldChar w:fldCharType="separate"/>
            </w:r>
            <w:r w:rsidRPr="00FD2232">
              <w:rPr>
                <w:sz w:val="22"/>
                <w:szCs w:val="22"/>
              </w:rPr>
              <w:fldChar w:fldCharType="end"/>
            </w:r>
          </w:p>
        </w:tc>
      </w:tr>
      <w:tr w:rsidR="00763AE0" w:rsidRPr="00FD2232" w14:paraId="34F353A3" w14:textId="77777777" w:rsidTr="00763AE0">
        <w:tc>
          <w:tcPr>
            <w:tcW w:w="10189" w:type="dxa"/>
            <w:gridSpan w:val="2"/>
          </w:tcPr>
          <w:p w14:paraId="51BFE360" w14:textId="77777777" w:rsidR="00763AE0" w:rsidRPr="005C54CC" w:rsidRDefault="005C54CC" w:rsidP="00583698">
            <w:pPr>
              <w:rPr>
                <w:rFonts w:cs="Calibri"/>
                <w:b/>
                <w:bCs/>
                <w:sz w:val="22"/>
                <w:szCs w:val="22"/>
              </w:rPr>
            </w:pPr>
            <w:r w:rsidRPr="005C54CC">
              <w:rPr>
                <w:rFonts w:cs="Calibri"/>
                <w:b/>
                <w:bCs/>
                <w:i/>
                <w:sz w:val="22"/>
                <w:szCs w:val="22"/>
              </w:rPr>
              <w:t xml:space="preserve">Where </w:t>
            </w:r>
            <w:proofErr w:type="gramStart"/>
            <w:r w:rsidRPr="005C54CC">
              <w:rPr>
                <w:rFonts w:cs="Calibri"/>
                <w:b/>
                <w:bCs/>
                <w:i/>
                <w:sz w:val="22"/>
                <w:szCs w:val="22"/>
              </w:rPr>
              <w:t>form is</w:t>
            </w:r>
            <w:proofErr w:type="gramEnd"/>
            <w:r w:rsidRPr="005C54CC">
              <w:rPr>
                <w:rFonts w:cs="Calibri"/>
                <w:b/>
                <w:bCs/>
                <w:i/>
                <w:sz w:val="22"/>
                <w:szCs w:val="22"/>
              </w:rPr>
              <w:t xml:space="preserve"> completed by the Course Leader w</w:t>
            </w:r>
            <w:r w:rsidR="00763AE0" w:rsidRPr="005C54CC">
              <w:rPr>
                <w:rFonts w:cs="Calibri"/>
                <w:b/>
                <w:bCs/>
                <w:sz w:val="22"/>
                <w:szCs w:val="22"/>
              </w:rPr>
              <w:t>hat evidence is being used to support these statements?</w:t>
            </w:r>
          </w:p>
          <w:p w14:paraId="4982AB52" w14:textId="77777777" w:rsidR="00763AE0" w:rsidRPr="00FD2232" w:rsidRDefault="00763AE0" w:rsidP="00583698">
            <w:pPr>
              <w:rPr>
                <w:rFonts w:cs="Calibri"/>
                <w:i/>
                <w:sz w:val="22"/>
                <w:szCs w:val="22"/>
              </w:rPr>
            </w:pPr>
            <w:r w:rsidRPr="00FD2232">
              <w:rPr>
                <w:rFonts w:cs="Calibri"/>
                <w:i/>
                <w:sz w:val="22"/>
                <w:szCs w:val="22"/>
              </w:rPr>
              <w:t>Please attached emails as relevant.</w:t>
            </w:r>
          </w:p>
        </w:tc>
      </w:tr>
      <w:tr w:rsidR="00763AE0" w:rsidRPr="00FD2232" w14:paraId="24939F77" w14:textId="77777777" w:rsidTr="00763AE0">
        <w:tc>
          <w:tcPr>
            <w:tcW w:w="10189" w:type="dxa"/>
            <w:gridSpan w:val="2"/>
          </w:tcPr>
          <w:p w14:paraId="75DC6ECD" w14:textId="77777777" w:rsidR="00763AE0" w:rsidRPr="00FD2232" w:rsidRDefault="00763AE0" w:rsidP="00583698">
            <w:pPr>
              <w:rPr>
                <w:rFonts w:cs="Calibri"/>
                <w:sz w:val="22"/>
                <w:szCs w:val="22"/>
              </w:rPr>
            </w:pPr>
            <w:r w:rsidRPr="00FD2232">
              <w:rPr>
                <w:rFonts w:cs="Calibri"/>
                <w:sz w:val="22"/>
                <w:szCs w:val="22"/>
              </w:rPr>
              <w:fldChar w:fldCharType="begin">
                <w:ffData>
                  <w:name w:val="Text26"/>
                  <w:enabled/>
                  <w:calcOnExit w:val="0"/>
                  <w:textInput/>
                </w:ffData>
              </w:fldChar>
            </w:r>
            <w:r w:rsidRPr="00FD2232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FD2232">
              <w:rPr>
                <w:rFonts w:cs="Calibri"/>
                <w:sz w:val="22"/>
                <w:szCs w:val="22"/>
              </w:rPr>
            </w:r>
            <w:r w:rsidRPr="00FD2232">
              <w:rPr>
                <w:rFonts w:cs="Calibri"/>
                <w:sz w:val="22"/>
                <w:szCs w:val="22"/>
              </w:rPr>
              <w:fldChar w:fldCharType="separate"/>
            </w:r>
            <w:r w:rsidRPr="00FD2232">
              <w:rPr>
                <w:rFonts w:cs="Calibri"/>
                <w:noProof/>
                <w:sz w:val="22"/>
                <w:szCs w:val="22"/>
              </w:rPr>
              <w:t> </w:t>
            </w:r>
            <w:r w:rsidRPr="00FD2232">
              <w:rPr>
                <w:rFonts w:cs="Calibri"/>
                <w:noProof/>
                <w:sz w:val="22"/>
                <w:szCs w:val="22"/>
              </w:rPr>
              <w:t> </w:t>
            </w:r>
            <w:r w:rsidRPr="00FD2232">
              <w:rPr>
                <w:rFonts w:cs="Calibri"/>
                <w:noProof/>
                <w:sz w:val="22"/>
                <w:szCs w:val="22"/>
              </w:rPr>
              <w:t> </w:t>
            </w:r>
            <w:r w:rsidRPr="00FD2232">
              <w:rPr>
                <w:rFonts w:cs="Calibri"/>
                <w:noProof/>
                <w:sz w:val="22"/>
                <w:szCs w:val="22"/>
              </w:rPr>
              <w:t> </w:t>
            </w:r>
            <w:r w:rsidRPr="00FD2232">
              <w:rPr>
                <w:rFonts w:cs="Calibri"/>
                <w:noProof/>
                <w:sz w:val="22"/>
                <w:szCs w:val="22"/>
              </w:rPr>
              <w:t> </w:t>
            </w:r>
            <w:r w:rsidRPr="00FD2232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4E596EC6" w14:textId="77777777" w:rsidR="001316E5" w:rsidRPr="00CE576A" w:rsidRDefault="001316E5" w:rsidP="001316E5">
      <w:pPr>
        <w:rPr>
          <w:sz w:val="10"/>
          <w:szCs w:val="10"/>
        </w:rPr>
      </w:pPr>
    </w:p>
    <w:p w14:paraId="57FB73E6" w14:textId="77777777" w:rsidR="00FD2232" w:rsidRPr="002D6A82" w:rsidRDefault="00FD2232">
      <w:r>
        <w:rPr>
          <w:b/>
        </w:rPr>
        <w:t>Form Completion – This form was completed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918"/>
      </w:tblGrid>
      <w:tr w:rsidR="002D6A82" w:rsidRPr="002D6A82" w14:paraId="6BDAA928" w14:textId="77777777" w:rsidTr="002D6A82">
        <w:tc>
          <w:tcPr>
            <w:tcW w:w="1271" w:type="dxa"/>
          </w:tcPr>
          <w:p w14:paraId="649A33D1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Name</w:t>
            </w:r>
          </w:p>
        </w:tc>
        <w:tc>
          <w:tcPr>
            <w:tcW w:w="8918" w:type="dxa"/>
          </w:tcPr>
          <w:p w14:paraId="0AC2BD09" w14:textId="6F50D286" w:rsidR="002D6A82" w:rsidRPr="00524EC5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524EC5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7"/>
                  <w:enabled/>
                  <w:calcOnExit w:val="0"/>
                  <w:textInput/>
                </w:ffData>
              </w:fldChar>
            </w:r>
            <w:bookmarkStart w:id="14" w:name="Text27"/>
            <w:r w:rsidRPr="00524EC5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524EC5">
              <w:rPr>
                <w:rFonts w:cs="Calibri"/>
                <w:bCs/>
                <w:sz w:val="22"/>
                <w:szCs w:val="22"/>
              </w:rPr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="00CC0517">
              <w:rPr>
                <w:rFonts w:cs="Calibri"/>
                <w:bCs/>
                <w:noProof/>
                <w:sz w:val="22"/>
                <w:szCs w:val="22"/>
              </w:rPr>
              <w:t>Martin Reid</w:t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4"/>
          </w:p>
        </w:tc>
      </w:tr>
      <w:tr w:rsidR="002D6A82" w:rsidRPr="002D6A82" w14:paraId="65CE1E01" w14:textId="77777777" w:rsidTr="002D6A82">
        <w:tc>
          <w:tcPr>
            <w:tcW w:w="1271" w:type="dxa"/>
          </w:tcPr>
          <w:p w14:paraId="3E9847C9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Position</w:t>
            </w:r>
          </w:p>
        </w:tc>
        <w:tc>
          <w:tcPr>
            <w:tcW w:w="8918" w:type="dxa"/>
          </w:tcPr>
          <w:p w14:paraId="7306C55B" w14:textId="7A7A8675" w:rsidR="002D6A82" w:rsidRPr="00524EC5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524EC5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8"/>
                  <w:enabled/>
                  <w:calcOnExit w:val="0"/>
                  <w:textInput/>
                </w:ffData>
              </w:fldChar>
            </w:r>
            <w:bookmarkStart w:id="15" w:name="Text28"/>
            <w:r w:rsidRPr="00524EC5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524EC5">
              <w:rPr>
                <w:rFonts w:cs="Calibri"/>
                <w:bCs/>
                <w:sz w:val="22"/>
                <w:szCs w:val="22"/>
              </w:rPr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="00CC0517">
              <w:rPr>
                <w:rFonts w:cs="Calibri"/>
                <w:bCs/>
                <w:noProof/>
                <w:sz w:val="22"/>
                <w:szCs w:val="22"/>
              </w:rPr>
              <w:t>Course Leader</w:t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5"/>
          </w:p>
        </w:tc>
      </w:tr>
      <w:tr w:rsidR="002D6A82" w:rsidRPr="002D6A82" w14:paraId="2C456078" w14:textId="77777777" w:rsidTr="002D6A82">
        <w:tc>
          <w:tcPr>
            <w:tcW w:w="1271" w:type="dxa"/>
          </w:tcPr>
          <w:p w14:paraId="2F620693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Email</w:t>
            </w:r>
          </w:p>
        </w:tc>
        <w:tc>
          <w:tcPr>
            <w:tcW w:w="8918" w:type="dxa"/>
          </w:tcPr>
          <w:p w14:paraId="5EA2F2B1" w14:textId="4932599F" w:rsidR="002D6A82" w:rsidRPr="00524EC5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524EC5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29"/>
                  <w:enabled/>
                  <w:calcOnExit w:val="0"/>
                  <w:textInput/>
                </w:ffData>
              </w:fldChar>
            </w:r>
            <w:bookmarkStart w:id="16" w:name="Text29"/>
            <w:r w:rsidRPr="00524EC5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524EC5">
              <w:rPr>
                <w:rFonts w:cs="Calibri"/>
                <w:bCs/>
                <w:sz w:val="22"/>
                <w:szCs w:val="22"/>
              </w:rPr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="00CC0517">
              <w:rPr>
                <w:rFonts w:cs="Calibri"/>
                <w:bCs/>
                <w:noProof/>
                <w:sz w:val="22"/>
                <w:szCs w:val="22"/>
              </w:rPr>
              <w:t>martin.reid@solent.ac.uk</w:t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6"/>
          </w:p>
        </w:tc>
      </w:tr>
      <w:tr w:rsidR="002D6A82" w:rsidRPr="002D6A82" w14:paraId="77F52ACD" w14:textId="77777777" w:rsidTr="002D6A82">
        <w:tc>
          <w:tcPr>
            <w:tcW w:w="1271" w:type="dxa"/>
          </w:tcPr>
          <w:p w14:paraId="7C92B235" w14:textId="77777777" w:rsidR="002D6A82" w:rsidRPr="002D6A82" w:rsidRDefault="002D6A82">
            <w:pPr>
              <w:rPr>
                <w:rFonts w:cs="Calibri"/>
                <w:sz w:val="22"/>
                <w:szCs w:val="22"/>
              </w:rPr>
            </w:pPr>
            <w:r w:rsidRPr="002D6A82">
              <w:rPr>
                <w:rFonts w:cs="Calibri"/>
                <w:sz w:val="22"/>
                <w:szCs w:val="22"/>
              </w:rPr>
              <w:t>Date</w:t>
            </w:r>
          </w:p>
        </w:tc>
        <w:tc>
          <w:tcPr>
            <w:tcW w:w="8918" w:type="dxa"/>
          </w:tcPr>
          <w:p w14:paraId="22CB9A8F" w14:textId="358BD28E" w:rsidR="002D6A82" w:rsidRPr="00524EC5" w:rsidRDefault="002D6A82">
            <w:pPr>
              <w:rPr>
                <w:rFonts w:cs="Calibri"/>
                <w:bCs/>
                <w:sz w:val="22"/>
                <w:szCs w:val="22"/>
              </w:rPr>
            </w:pPr>
            <w:r w:rsidRPr="00524EC5">
              <w:rPr>
                <w:rFonts w:cs="Calibri"/>
                <w:bCs/>
                <w:sz w:val="22"/>
                <w:szCs w:val="22"/>
              </w:rPr>
              <w:fldChar w:fldCharType="begin">
                <w:ffData>
                  <w:name w:val="Text30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bookmarkStart w:id="17" w:name="Text30"/>
            <w:r w:rsidRPr="00524EC5">
              <w:rPr>
                <w:rFonts w:cs="Calibri"/>
                <w:bCs/>
                <w:sz w:val="22"/>
                <w:szCs w:val="22"/>
              </w:rPr>
              <w:instrText xml:space="preserve"> FORMTEXT </w:instrText>
            </w:r>
            <w:r w:rsidRPr="00524EC5">
              <w:rPr>
                <w:rFonts w:cs="Calibri"/>
                <w:bCs/>
                <w:sz w:val="22"/>
                <w:szCs w:val="22"/>
              </w:rPr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separate"/>
            </w:r>
            <w:r w:rsidR="00DE08F1">
              <w:rPr>
                <w:rFonts w:cs="Calibri"/>
                <w:bCs/>
                <w:sz w:val="22"/>
                <w:szCs w:val="22"/>
              </w:rPr>
              <w:t> </w:t>
            </w:r>
            <w:r w:rsidR="00DE08F1">
              <w:rPr>
                <w:rFonts w:cs="Calibri"/>
                <w:bCs/>
                <w:sz w:val="22"/>
                <w:szCs w:val="22"/>
              </w:rPr>
              <w:t> </w:t>
            </w:r>
            <w:r w:rsidR="00DE08F1">
              <w:rPr>
                <w:rFonts w:cs="Calibri"/>
                <w:bCs/>
                <w:sz w:val="22"/>
                <w:szCs w:val="22"/>
              </w:rPr>
              <w:t> </w:t>
            </w:r>
            <w:r w:rsidR="00DE08F1">
              <w:rPr>
                <w:rFonts w:cs="Calibri"/>
                <w:bCs/>
                <w:sz w:val="22"/>
                <w:szCs w:val="22"/>
              </w:rPr>
              <w:t> </w:t>
            </w:r>
            <w:r w:rsidR="00DE08F1">
              <w:rPr>
                <w:rFonts w:cs="Calibri"/>
                <w:bCs/>
                <w:sz w:val="22"/>
                <w:szCs w:val="22"/>
              </w:rPr>
              <w:t> </w:t>
            </w:r>
            <w:r w:rsidRPr="00524EC5">
              <w:rPr>
                <w:rFonts w:cs="Calibri"/>
                <w:bCs/>
                <w:sz w:val="22"/>
                <w:szCs w:val="22"/>
              </w:rPr>
              <w:fldChar w:fldCharType="end"/>
            </w:r>
            <w:bookmarkEnd w:id="17"/>
          </w:p>
        </w:tc>
      </w:tr>
    </w:tbl>
    <w:p w14:paraId="1377E5EC" w14:textId="77777777" w:rsidR="00FD2232" w:rsidRPr="003F6E9C" w:rsidRDefault="00FD2232">
      <w:pPr>
        <w:rPr>
          <w:rFonts w:cs="Calibri"/>
          <w:b/>
        </w:rPr>
      </w:pPr>
    </w:p>
    <w:p w14:paraId="79BC547D" w14:textId="77777777" w:rsidR="007B6F7A" w:rsidRDefault="007B6F7A" w:rsidP="007B6F7A">
      <w:pPr>
        <w:ind w:right="276"/>
        <w:rPr>
          <w:rStyle w:val="Hyperlink"/>
          <w:b/>
          <w:sz w:val="28"/>
          <w:szCs w:val="28"/>
        </w:rPr>
      </w:pPr>
      <w:r w:rsidRPr="0000396F">
        <w:rPr>
          <w:b/>
          <w:sz w:val="28"/>
          <w:szCs w:val="28"/>
        </w:rPr>
        <w:t xml:space="preserve">Once completed, the form must be emailed to: </w:t>
      </w:r>
      <w:hyperlink r:id="rId13" w:history="1">
        <w:r w:rsidRPr="0000396F">
          <w:rPr>
            <w:rStyle w:val="Hyperlink"/>
            <w:b/>
            <w:sz w:val="28"/>
            <w:szCs w:val="28"/>
          </w:rPr>
          <w:t>student.registry@solent.ac.uk</w:t>
        </w:r>
      </w:hyperlink>
    </w:p>
    <w:p w14:paraId="490243BC" w14:textId="77777777" w:rsidR="00B7736F" w:rsidRPr="0000396F" w:rsidRDefault="00B7736F" w:rsidP="007B6F7A">
      <w:pPr>
        <w:ind w:right="276"/>
        <w:rPr>
          <w:b/>
          <w:sz w:val="28"/>
          <w:szCs w:val="28"/>
        </w:rPr>
      </w:pPr>
    </w:p>
    <w:p w14:paraId="76ED54BE" w14:textId="77777777" w:rsidR="00763AE0" w:rsidRPr="007B6F7A" w:rsidRDefault="002D6A82" w:rsidP="007B6F7A">
      <w:pPr>
        <w:pStyle w:val="ListParagraph"/>
        <w:numPr>
          <w:ilvl w:val="0"/>
          <w:numId w:val="3"/>
        </w:numPr>
        <w:ind w:left="567" w:hanging="567"/>
        <w:rPr>
          <w:rFonts w:cs="Calibri"/>
          <w:sz w:val="20"/>
          <w:szCs w:val="20"/>
        </w:rPr>
      </w:pPr>
      <w:r w:rsidRPr="002D6A82">
        <w:rPr>
          <w:rFonts w:cs="Calibri"/>
          <w:sz w:val="20"/>
          <w:szCs w:val="20"/>
        </w:rPr>
        <w:t>Form to be kept in the Apprentices Evidence Pack</w:t>
      </w:r>
      <w:r w:rsidR="00763AE0" w:rsidRPr="007B6F7A">
        <w:rPr>
          <w:rFonts w:cs="Calibri"/>
          <w:b/>
          <w:sz w:val="28"/>
          <w:szCs w:val="28"/>
        </w:rPr>
        <w:br w:type="page"/>
      </w:r>
    </w:p>
    <w:p w14:paraId="09D8E7E0" w14:textId="77777777" w:rsidR="0003477B" w:rsidRPr="00DD54BC" w:rsidRDefault="007A715D" w:rsidP="0003477B">
      <w:pPr>
        <w:rPr>
          <w:rFonts w:cs="Calibri"/>
          <w:b/>
        </w:rPr>
      </w:pPr>
      <w:r w:rsidRPr="00DD54BC">
        <w:rPr>
          <w:rFonts w:cs="Calibri"/>
          <w:b/>
        </w:rPr>
        <w:lastRenderedPageBreak/>
        <w:t xml:space="preserve">STUDENT REGISTRY ACTION </w:t>
      </w:r>
    </w:p>
    <w:p w14:paraId="614430C0" w14:textId="77777777" w:rsidR="0003477B" w:rsidRPr="0081630A" w:rsidRDefault="0003477B" w:rsidP="0003477B">
      <w:pPr>
        <w:rPr>
          <w:rFonts w:cs="Calibri"/>
          <w:b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3"/>
        <w:gridCol w:w="6680"/>
        <w:gridCol w:w="992"/>
        <w:gridCol w:w="2268"/>
      </w:tblGrid>
      <w:tr w:rsidR="00EC25A0" w:rsidRPr="0081630A" w14:paraId="41977CB4" w14:textId="77777777" w:rsidTr="0081630A">
        <w:tc>
          <w:tcPr>
            <w:tcW w:w="403" w:type="dxa"/>
            <w:shd w:val="clear" w:color="auto" w:fill="auto"/>
          </w:tcPr>
          <w:p w14:paraId="100F0E52" w14:textId="77777777" w:rsidR="00EC25A0" w:rsidRPr="0081630A" w:rsidRDefault="00EC25A0" w:rsidP="009873BF">
            <w:pPr>
              <w:rPr>
                <w:rFonts w:cs="Calibri"/>
              </w:rPr>
            </w:pPr>
          </w:p>
        </w:tc>
        <w:tc>
          <w:tcPr>
            <w:tcW w:w="6680" w:type="dxa"/>
            <w:shd w:val="clear" w:color="auto" w:fill="auto"/>
          </w:tcPr>
          <w:p w14:paraId="2CA507BA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Action</w:t>
            </w:r>
          </w:p>
        </w:tc>
        <w:tc>
          <w:tcPr>
            <w:tcW w:w="992" w:type="dxa"/>
            <w:shd w:val="clear" w:color="auto" w:fill="auto"/>
          </w:tcPr>
          <w:p w14:paraId="52263D4A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Date</w:t>
            </w:r>
          </w:p>
        </w:tc>
        <w:tc>
          <w:tcPr>
            <w:tcW w:w="2268" w:type="dxa"/>
            <w:shd w:val="clear" w:color="auto" w:fill="auto"/>
          </w:tcPr>
          <w:p w14:paraId="200A2E1B" w14:textId="77777777" w:rsidR="00EC25A0" w:rsidRPr="0081630A" w:rsidRDefault="00EC25A0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By Whom</w:t>
            </w:r>
          </w:p>
        </w:tc>
      </w:tr>
      <w:tr w:rsidR="00EC25A0" w:rsidRPr="00DD54BC" w14:paraId="10DF0554" w14:textId="77777777" w:rsidTr="0081630A">
        <w:tc>
          <w:tcPr>
            <w:tcW w:w="403" w:type="dxa"/>
            <w:shd w:val="clear" w:color="auto" w:fill="auto"/>
          </w:tcPr>
          <w:p w14:paraId="6B97D663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6680" w:type="dxa"/>
            <w:shd w:val="clear" w:color="auto" w:fill="auto"/>
          </w:tcPr>
          <w:p w14:paraId="3B087B5E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Withdrawn from QUERCUS.  Incl. </w:t>
            </w:r>
            <w:r w:rsidR="0077172C" w:rsidRPr="00DD54BC">
              <w:rPr>
                <w:rFonts w:cs="Calibri"/>
                <w:sz w:val="22"/>
                <w:szCs w:val="22"/>
              </w:rPr>
              <w:t>a</w:t>
            </w:r>
            <w:r w:rsidRPr="00DD54BC">
              <w:rPr>
                <w:rFonts w:cs="Calibri"/>
                <w:sz w:val="22"/>
                <w:szCs w:val="22"/>
              </w:rPr>
              <w:t>ny trailing units.</w:t>
            </w:r>
          </w:p>
        </w:tc>
        <w:tc>
          <w:tcPr>
            <w:tcW w:w="992" w:type="dxa"/>
            <w:shd w:val="clear" w:color="auto" w:fill="auto"/>
          </w:tcPr>
          <w:p w14:paraId="4F719219" w14:textId="77777777" w:rsidR="00EC25A0" w:rsidRPr="00DD54BC" w:rsidRDefault="00EC25A0" w:rsidP="009873BF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bookmarkStart w:id="18" w:name="Text17"/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  <w:bookmarkEnd w:id="18"/>
          </w:p>
        </w:tc>
        <w:tc>
          <w:tcPr>
            <w:tcW w:w="2268" w:type="dxa"/>
            <w:shd w:val="clear" w:color="auto" w:fill="auto"/>
          </w:tcPr>
          <w:p w14:paraId="52FEB7D3" w14:textId="77777777" w:rsidR="00EC25A0" w:rsidRPr="00DD54BC" w:rsidRDefault="007E6D1E" w:rsidP="009873BF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1"/>
                  <w:enabled/>
                  <w:calcOnExit w:val="0"/>
                  <w:textInput/>
                </w:ffData>
              </w:fldChar>
            </w:r>
            <w:bookmarkStart w:id="19" w:name="Text31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19"/>
          </w:p>
        </w:tc>
      </w:tr>
      <w:tr w:rsidR="00EC25A0" w:rsidRPr="00DD54BC" w14:paraId="034A1C64" w14:textId="77777777" w:rsidTr="0081630A">
        <w:tc>
          <w:tcPr>
            <w:tcW w:w="403" w:type="dxa"/>
            <w:shd w:val="clear" w:color="auto" w:fill="auto"/>
          </w:tcPr>
          <w:p w14:paraId="56DC1BAA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2</w:t>
            </w:r>
          </w:p>
        </w:tc>
        <w:tc>
          <w:tcPr>
            <w:tcW w:w="6680" w:type="dxa"/>
            <w:shd w:val="clear" w:color="auto" w:fill="auto"/>
          </w:tcPr>
          <w:p w14:paraId="551E32C8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HESA Code </w:t>
            </w:r>
            <w:r w:rsidR="00300A17" w:rsidRPr="00DD54BC">
              <w:rPr>
                <w:rFonts w:cs="Calibri"/>
                <w:sz w:val="22"/>
                <w:szCs w:val="22"/>
              </w:rPr>
              <w:t>u</w:t>
            </w:r>
            <w:r w:rsidRPr="00DD54BC">
              <w:rPr>
                <w:rFonts w:cs="Calibri"/>
                <w:sz w:val="22"/>
                <w:szCs w:val="22"/>
              </w:rPr>
              <w:t>pdated</w:t>
            </w:r>
          </w:p>
        </w:tc>
        <w:tc>
          <w:tcPr>
            <w:tcW w:w="992" w:type="dxa"/>
            <w:shd w:val="clear" w:color="auto" w:fill="auto"/>
          </w:tcPr>
          <w:p w14:paraId="028EFD53" w14:textId="77777777" w:rsidR="00EC25A0" w:rsidRPr="00DD54BC" w:rsidRDefault="00EC25A0" w:rsidP="003F6FE8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</w:tcPr>
          <w:p w14:paraId="42990463" w14:textId="77777777" w:rsidR="00EC25A0" w:rsidRPr="00DD54BC" w:rsidRDefault="007E6D1E" w:rsidP="003F6FE8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2"/>
                  <w:enabled/>
                  <w:calcOnExit w:val="0"/>
                  <w:textInput/>
                </w:ffData>
              </w:fldChar>
            </w:r>
            <w:bookmarkStart w:id="20" w:name="Text32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0"/>
          </w:p>
        </w:tc>
      </w:tr>
    </w:tbl>
    <w:p w14:paraId="4D2FEB50" w14:textId="77777777" w:rsidR="00C745FE" w:rsidRPr="00DD54BC" w:rsidRDefault="00C745FE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"/>
        <w:gridCol w:w="6660"/>
        <w:gridCol w:w="3260"/>
      </w:tblGrid>
      <w:tr w:rsidR="00EC25A0" w:rsidRPr="00DD54BC" w14:paraId="3115C5D8" w14:textId="77777777" w:rsidTr="00F73348">
        <w:tc>
          <w:tcPr>
            <w:tcW w:w="423" w:type="dxa"/>
            <w:shd w:val="clear" w:color="auto" w:fill="auto"/>
          </w:tcPr>
          <w:p w14:paraId="426344BD" w14:textId="77777777" w:rsidR="00EC25A0" w:rsidRPr="00DD54BC" w:rsidRDefault="000C3125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3</w:t>
            </w:r>
          </w:p>
        </w:tc>
        <w:tc>
          <w:tcPr>
            <w:tcW w:w="6660" w:type="dxa"/>
            <w:shd w:val="clear" w:color="auto" w:fill="auto"/>
          </w:tcPr>
          <w:p w14:paraId="7550EDFC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Does the student live in Solent Halls?</w:t>
            </w:r>
          </w:p>
        </w:tc>
        <w:tc>
          <w:tcPr>
            <w:tcW w:w="3260" w:type="dxa"/>
            <w:shd w:val="clear" w:color="auto" w:fill="auto"/>
          </w:tcPr>
          <w:p w14:paraId="3CC6C8E5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"/>
                  <w:enabled/>
                  <w:calcOnExit w:val="0"/>
                  <w:ddList>
                    <w:listEntry w:val="No"/>
                    <w:listEntry w:val="Yes"/>
                  </w:ddLis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9E2264">
              <w:rPr>
                <w:rFonts w:cs="Calibri"/>
                <w:sz w:val="22"/>
                <w:szCs w:val="22"/>
              </w:rPr>
            </w:r>
            <w:r w:rsidR="009E2264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2B53C257" w14:textId="77777777" w:rsidR="00C745FE" w:rsidRPr="00DD54BC" w:rsidRDefault="00C745FE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"/>
        <w:gridCol w:w="6660"/>
        <w:gridCol w:w="3260"/>
      </w:tblGrid>
      <w:tr w:rsidR="00EC25A0" w:rsidRPr="00DD54BC" w14:paraId="06AC33E2" w14:textId="77777777" w:rsidTr="00F73348">
        <w:tc>
          <w:tcPr>
            <w:tcW w:w="423" w:type="dxa"/>
            <w:shd w:val="clear" w:color="auto" w:fill="auto"/>
          </w:tcPr>
          <w:p w14:paraId="47535966" w14:textId="77777777" w:rsidR="00EC25A0" w:rsidRPr="00DD54BC" w:rsidRDefault="000C3125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4</w:t>
            </w:r>
          </w:p>
        </w:tc>
        <w:tc>
          <w:tcPr>
            <w:tcW w:w="6660" w:type="dxa"/>
            <w:shd w:val="clear" w:color="auto" w:fill="auto"/>
          </w:tcPr>
          <w:p w14:paraId="63997711" w14:textId="77777777" w:rsidR="00EC25A0" w:rsidRPr="00DD54BC" w:rsidRDefault="00A252F8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Are they an international student who requires a VISA?</w:t>
            </w:r>
          </w:p>
        </w:tc>
        <w:tc>
          <w:tcPr>
            <w:tcW w:w="3260" w:type="dxa"/>
            <w:shd w:val="clear" w:color="auto" w:fill="auto"/>
          </w:tcPr>
          <w:p w14:paraId="1179BF4A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"/>
                  <w:enabled/>
                  <w:calcOnExit w:val="0"/>
                  <w:ddList>
                    <w:listEntry w:val="No"/>
                    <w:listEntry w:val="Yes"/>
                  </w:ddLis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9E2264">
              <w:rPr>
                <w:rFonts w:cs="Calibri"/>
                <w:sz w:val="22"/>
                <w:szCs w:val="22"/>
              </w:rPr>
            </w:r>
            <w:r w:rsidR="009E2264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174F08D8" w14:textId="77777777" w:rsidR="000D77D5" w:rsidRPr="00DD54BC" w:rsidRDefault="000D77D5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8"/>
        <w:gridCol w:w="5758"/>
        <w:gridCol w:w="4177"/>
      </w:tblGrid>
      <w:tr w:rsidR="00EC25A0" w:rsidRPr="00DD54BC" w14:paraId="475A4009" w14:textId="77777777" w:rsidTr="00F73348">
        <w:tc>
          <w:tcPr>
            <w:tcW w:w="423" w:type="dxa"/>
            <w:shd w:val="clear" w:color="auto" w:fill="auto"/>
          </w:tcPr>
          <w:p w14:paraId="4E131298" w14:textId="77777777" w:rsidR="00EC25A0" w:rsidRPr="00DD54BC" w:rsidRDefault="006B10E4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5</w:t>
            </w:r>
          </w:p>
        </w:tc>
        <w:tc>
          <w:tcPr>
            <w:tcW w:w="6660" w:type="dxa"/>
            <w:shd w:val="clear" w:color="auto" w:fill="auto"/>
          </w:tcPr>
          <w:p w14:paraId="4CBD400A" w14:textId="77777777" w:rsidR="00EC25A0" w:rsidRPr="00DD54BC" w:rsidRDefault="00EC25A0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Select School to be </w:t>
            </w:r>
            <w:r w:rsidR="00300A17" w:rsidRPr="00DD54BC">
              <w:rPr>
                <w:rFonts w:cs="Calibri"/>
                <w:sz w:val="22"/>
                <w:szCs w:val="22"/>
              </w:rPr>
              <w:t>i</w:t>
            </w:r>
            <w:r w:rsidRPr="00DD54BC">
              <w:rPr>
                <w:rFonts w:cs="Calibri"/>
                <w:sz w:val="22"/>
                <w:szCs w:val="22"/>
              </w:rPr>
              <w:t>nformed</w:t>
            </w:r>
          </w:p>
        </w:tc>
        <w:tc>
          <w:tcPr>
            <w:tcW w:w="3260" w:type="dxa"/>
            <w:shd w:val="clear" w:color="auto" w:fill="auto"/>
          </w:tcPr>
          <w:p w14:paraId="134E8BEA" w14:textId="77B13DCC" w:rsidR="00EC25A0" w:rsidRPr="00DD54BC" w:rsidRDefault="00EC25A0" w:rsidP="0081630A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Dropdown7"/>
                  <w:enabled/>
                  <w:calcOnExit w:val="0"/>
                  <w:ddList>
                    <w:result w:val="1"/>
                    <w:listEntry w:val="School of Art, Design and Fashion"/>
                    <w:listEntry w:val="School of Business, Law and Communication"/>
                    <w:listEntry w:val="School of Media Arts and Technology"/>
                    <w:listEntry w:val="School of Sport, Health and Social Sciences"/>
                    <w:listEntry w:val="Warsash School of Maritime Science and Engineering"/>
                  </w:ddList>
                </w:ffData>
              </w:fldChar>
            </w:r>
            <w:bookmarkStart w:id="21" w:name="Dropdown7"/>
            <w:r w:rsidRPr="00CC0517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9E2264">
              <w:rPr>
                <w:rFonts w:cs="Calibri"/>
                <w:sz w:val="22"/>
                <w:szCs w:val="22"/>
              </w:rPr>
            </w:r>
            <w:r w:rsidR="009E2264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  <w:bookmarkEnd w:id="21"/>
          </w:p>
        </w:tc>
      </w:tr>
    </w:tbl>
    <w:p w14:paraId="6C5783AA" w14:textId="77777777" w:rsidR="000D77D5" w:rsidRPr="00DD54BC" w:rsidRDefault="000D77D5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EC25A0" w:rsidRPr="00DD54BC" w14:paraId="2DBC9258" w14:textId="77777777" w:rsidTr="0081630A">
        <w:tc>
          <w:tcPr>
            <w:tcW w:w="369" w:type="dxa"/>
            <w:shd w:val="clear" w:color="auto" w:fill="auto"/>
          </w:tcPr>
          <w:p w14:paraId="74630E43" w14:textId="77777777" w:rsidR="00EC25A0" w:rsidRPr="00DD54BC" w:rsidRDefault="006B10E4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>6</w:t>
            </w:r>
          </w:p>
        </w:tc>
        <w:tc>
          <w:tcPr>
            <w:tcW w:w="6714" w:type="dxa"/>
            <w:shd w:val="clear" w:color="auto" w:fill="auto"/>
          </w:tcPr>
          <w:p w14:paraId="172703C6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t xml:space="preserve">School, TAR, Solent Futures &amp; Learning Technologies </w:t>
            </w:r>
            <w:r w:rsidR="00071897" w:rsidRPr="00DD54BC">
              <w:rPr>
                <w:rFonts w:cs="Calibri"/>
                <w:sz w:val="22"/>
                <w:szCs w:val="22"/>
              </w:rPr>
              <w:t>i</w:t>
            </w:r>
            <w:r w:rsidRPr="00DD54BC">
              <w:rPr>
                <w:rFonts w:cs="Calibri"/>
                <w:sz w:val="22"/>
                <w:szCs w:val="22"/>
              </w:rPr>
              <w:t>nformed.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EC877E7" w14:textId="77777777" w:rsidR="00EC25A0" w:rsidRPr="00DD54BC" w:rsidRDefault="00EC25A0" w:rsidP="00EC25A0">
            <w:pPr>
              <w:rPr>
                <w:rFonts w:cs="Calibri"/>
                <w:sz w:val="22"/>
                <w:szCs w:val="22"/>
              </w:rPr>
            </w:pPr>
            <w:r w:rsidRPr="00DD54BC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DD54BC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DD54BC">
              <w:rPr>
                <w:rFonts w:cs="Calibri"/>
                <w:sz w:val="22"/>
                <w:szCs w:val="22"/>
              </w:rPr>
            </w:r>
            <w:r w:rsidRPr="00DD54BC">
              <w:rPr>
                <w:rFonts w:cs="Calibri"/>
                <w:sz w:val="22"/>
                <w:szCs w:val="22"/>
              </w:rPr>
              <w:fldChar w:fldCharType="separate"/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noProof/>
                <w:sz w:val="22"/>
                <w:szCs w:val="22"/>
              </w:rPr>
              <w:t> </w:t>
            </w:r>
            <w:r w:rsidRPr="00DD54BC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7BACC2DD" w14:textId="77777777" w:rsidR="00EC25A0" w:rsidRPr="00DD54BC" w:rsidRDefault="007E6D1E" w:rsidP="00EC25A0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3"/>
                  <w:enabled/>
                  <w:calcOnExit w:val="0"/>
                  <w:textInput/>
                </w:ffData>
              </w:fldChar>
            </w:r>
            <w:bookmarkStart w:id="22" w:name="Text33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2"/>
          </w:p>
        </w:tc>
      </w:tr>
    </w:tbl>
    <w:p w14:paraId="36470FC3" w14:textId="77777777" w:rsidR="00C745FE" w:rsidRPr="0081630A" w:rsidRDefault="00C745FE" w:rsidP="0003477B">
      <w:pPr>
        <w:rPr>
          <w:rFonts w:cs="Calibri"/>
          <w:b/>
        </w:rPr>
      </w:pPr>
    </w:p>
    <w:p w14:paraId="5F3484DA" w14:textId="77777777" w:rsidR="0003477B" w:rsidRPr="0078530E" w:rsidRDefault="007A715D" w:rsidP="0003477B">
      <w:pPr>
        <w:rPr>
          <w:rFonts w:cs="Calibri"/>
          <w:b/>
        </w:rPr>
      </w:pPr>
      <w:r w:rsidRPr="0078530E">
        <w:rPr>
          <w:rFonts w:cs="Calibri"/>
          <w:b/>
        </w:rPr>
        <w:t xml:space="preserve">STUDENT REGISTRY FEE </w:t>
      </w:r>
      <w:r w:rsidR="00D9619E" w:rsidRPr="0078530E">
        <w:rPr>
          <w:rFonts w:cs="Calibri"/>
          <w:b/>
        </w:rPr>
        <w:t>ADJUSTMENTS</w:t>
      </w:r>
      <w:r w:rsidRPr="0078530E">
        <w:rPr>
          <w:rFonts w:cs="Calibri"/>
          <w:b/>
        </w:rPr>
        <w:t xml:space="preserve"> &amp; APPROVAL</w:t>
      </w:r>
    </w:p>
    <w:p w14:paraId="7CD9974D" w14:textId="77777777" w:rsidR="0003477B" w:rsidRPr="0081630A" w:rsidRDefault="0003477B" w:rsidP="0003477B">
      <w:pPr>
        <w:rPr>
          <w:rFonts w:cs="Calibri"/>
          <w:b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7"/>
        <w:gridCol w:w="3132"/>
        <w:gridCol w:w="709"/>
        <w:gridCol w:w="1040"/>
        <w:gridCol w:w="982"/>
        <w:gridCol w:w="2230"/>
        <w:gridCol w:w="1843"/>
      </w:tblGrid>
      <w:tr w:rsidR="0003477B" w:rsidRPr="0081630A" w14:paraId="12193054" w14:textId="77777777" w:rsidTr="00595AD5">
        <w:tc>
          <w:tcPr>
            <w:tcW w:w="407" w:type="dxa"/>
            <w:shd w:val="clear" w:color="auto" w:fill="auto"/>
          </w:tcPr>
          <w:p w14:paraId="428E6BB2" w14:textId="77777777" w:rsidR="0003477B" w:rsidRPr="0081630A" w:rsidRDefault="0003477B" w:rsidP="009873BF">
            <w:pPr>
              <w:rPr>
                <w:rFonts w:cs="Calibri"/>
              </w:rPr>
            </w:pPr>
          </w:p>
        </w:tc>
        <w:tc>
          <w:tcPr>
            <w:tcW w:w="3132" w:type="dxa"/>
            <w:shd w:val="clear" w:color="auto" w:fill="auto"/>
          </w:tcPr>
          <w:p w14:paraId="6CC655EA" w14:textId="77777777" w:rsidR="0003477B" w:rsidRPr="0081630A" w:rsidRDefault="0003477B" w:rsidP="009873BF">
            <w:pPr>
              <w:rPr>
                <w:rFonts w:cs="Calibri"/>
              </w:rPr>
            </w:pPr>
          </w:p>
        </w:tc>
        <w:tc>
          <w:tcPr>
            <w:tcW w:w="709" w:type="dxa"/>
            <w:shd w:val="clear" w:color="auto" w:fill="auto"/>
          </w:tcPr>
          <w:p w14:paraId="0FDAF270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%</w:t>
            </w:r>
          </w:p>
        </w:tc>
        <w:tc>
          <w:tcPr>
            <w:tcW w:w="1040" w:type="dxa"/>
            <w:shd w:val="clear" w:color="auto" w:fill="auto"/>
          </w:tcPr>
          <w:p w14:paraId="5D93730D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Amount</w:t>
            </w:r>
          </w:p>
        </w:tc>
        <w:tc>
          <w:tcPr>
            <w:tcW w:w="982" w:type="dxa"/>
            <w:shd w:val="clear" w:color="auto" w:fill="auto"/>
          </w:tcPr>
          <w:p w14:paraId="7CB194AF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Date</w:t>
            </w:r>
          </w:p>
        </w:tc>
        <w:tc>
          <w:tcPr>
            <w:tcW w:w="2230" w:type="dxa"/>
            <w:shd w:val="clear" w:color="auto" w:fill="auto"/>
          </w:tcPr>
          <w:p w14:paraId="43A1EB0B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By Whom</w:t>
            </w:r>
          </w:p>
        </w:tc>
        <w:tc>
          <w:tcPr>
            <w:tcW w:w="1843" w:type="dxa"/>
            <w:shd w:val="clear" w:color="auto" w:fill="auto"/>
          </w:tcPr>
          <w:p w14:paraId="35C2ED5F" w14:textId="77777777" w:rsidR="0003477B" w:rsidRPr="0081630A" w:rsidRDefault="0003477B" w:rsidP="009873BF">
            <w:pPr>
              <w:rPr>
                <w:rFonts w:cs="Calibri"/>
              </w:rPr>
            </w:pPr>
            <w:r w:rsidRPr="0081630A">
              <w:rPr>
                <w:rFonts w:cs="Calibri"/>
              </w:rPr>
              <w:t>Notes</w:t>
            </w:r>
          </w:p>
        </w:tc>
      </w:tr>
      <w:tr w:rsidR="007A715D" w:rsidRPr="00595AD5" w14:paraId="39A3AD49" w14:textId="77777777" w:rsidTr="00595AD5">
        <w:tc>
          <w:tcPr>
            <w:tcW w:w="407" w:type="dxa"/>
            <w:shd w:val="clear" w:color="auto" w:fill="auto"/>
          </w:tcPr>
          <w:p w14:paraId="6B5FBFAF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A</w:t>
            </w:r>
          </w:p>
        </w:tc>
        <w:tc>
          <w:tcPr>
            <w:tcW w:w="3132" w:type="dxa"/>
            <w:shd w:val="clear" w:color="auto" w:fill="auto"/>
          </w:tcPr>
          <w:p w14:paraId="53498D1E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Student</w:t>
            </w:r>
          </w:p>
        </w:tc>
        <w:tc>
          <w:tcPr>
            <w:tcW w:w="709" w:type="dxa"/>
            <w:shd w:val="clear" w:color="auto" w:fill="auto"/>
          </w:tcPr>
          <w:p w14:paraId="47B78B25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6761DCB6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305D1CE4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7F2A2A72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4"/>
                  <w:enabled/>
                  <w:calcOnExit w:val="0"/>
                  <w:textInput/>
                </w:ffData>
              </w:fldChar>
            </w:r>
            <w:bookmarkStart w:id="23" w:name="Text34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3"/>
          </w:p>
        </w:tc>
        <w:tc>
          <w:tcPr>
            <w:tcW w:w="1843" w:type="dxa"/>
            <w:shd w:val="clear" w:color="auto" w:fill="auto"/>
          </w:tcPr>
          <w:p w14:paraId="0FAB4C88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  <w:tr w:rsidR="007A715D" w:rsidRPr="00595AD5" w14:paraId="16657C23" w14:textId="77777777" w:rsidTr="00595AD5">
        <w:tc>
          <w:tcPr>
            <w:tcW w:w="407" w:type="dxa"/>
            <w:shd w:val="clear" w:color="auto" w:fill="auto"/>
          </w:tcPr>
          <w:p w14:paraId="573BA5FB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B</w:t>
            </w:r>
          </w:p>
        </w:tc>
        <w:tc>
          <w:tcPr>
            <w:tcW w:w="3132" w:type="dxa"/>
            <w:shd w:val="clear" w:color="auto" w:fill="auto"/>
          </w:tcPr>
          <w:p w14:paraId="265B6D92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Student Funding Body</w:t>
            </w:r>
          </w:p>
        </w:tc>
        <w:tc>
          <w:tcPr>
            <w:tcW w:w="709" w:type="dxa"/>
            <w:shd w:val="clear" w:color="auto" w:fill="auto"/>
          </w:tcPr>
          <w:p w14:paraId="1C873649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0A3A437F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783C22B8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360CE6E7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5"/>
                  <w:enabled/>
                  <w:calcOnExit w:val="0"/>
                  <w:textInput/>
                </w:ffData>
              </w:fldChar>
            </w:r>
            <w:bookmarkStart w:id="24" w:name="Text35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4"/>
          </w:p>
        </w:tc>
        <w:tc>
          <w:tcPr>
            <w:tcW w:w="1843" w:type="dxa"/>
            <w:shd w:val="clear" w:color="auto" w:fill="auto"/>
          </w:tcPr>
          <w:p w14:paraId="280301B6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  <w:tr w:rsidR="007A715D" w:rsidRPr="00595AD5" w14:paraId="357C32BB" w14:textId="77777777" w:rsidTr="00595AD5">
        <w:tc>
          <w:tcPr>
            <w:tcW w:w="407" w:type="dxa"/>
            <w:shd w:val="clear" w:color="auto" w:fill="auto"/>
          </w:tcPr>
          <w:p w14:paraId="4E57F619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E</w:t>
            </w:r>
          </w:p>
        </w:tc>
        <w:tc>
          <w:tcPr>
            <w:tcW w:w="3132" w:type="dxa"/>
            <w:shd w:val="clear" w:color="auto" w:fill="auto"/>
          </w:tcPr>
          <w:p w14:paraId="1F88FD71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Registration Fees</w:t>
            </w:r>
          </w:p>
        </w:tc>
        <w:tc>
          <w:tcPr>
            <w:tcW w:w="709" w:type="dxa"/>
            <w:shd w:val="clear" w:color="auto" w:fill="auto"/>
          </w:tcPr>
          <w:p w14:paraId="656FA227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06ACA4AA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2835AFDA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2EA80A79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6"/>
                  <w:enabled/>
                  <w:calcOnExit w:val="0"/>
                  <w:textInput/>
                </w:ffData>
              </w:fldChar>
            </w:r>
            <w:bookmarkStart w:id="25" w:name="Text36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5"/>
          </w:p>
        </w:tc>
        <w:tc>
          <w:tcPr>
            <w:tcW w:w="1843" w:type="dxa"/>
            <w:shd w:val="clear" w:color="auto" w:fill="auto"/>
          </w:tcPr>
          <w:p w14:paraId="7FA69A59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Not normally refunded</w:t>
            </w:r>
          </w:p>
        </w:tc>
      </w:tr>
      <w:tr w:rsidR="007A715D" w:rsidRPr="00595AD5" w14:paraId="111B5387" w14:textId="77777777" w:rsidTr="00595AD5">
        <w:tc>
          <w:tcPr>
            <w:tcW w:w="407" w:type="dxa"/>
            <w:shd w:val="clear" w:color="auto" w:fill="auto"/>
          </w:tcPr>
          <w:p w14:paraId="78B30712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F</w:t>
            </w:r>
          </w:p>
        </w:tc>
        <w:tc>
          <w:tcPr>
            <w:tcW w:w="3132" w:type="dxa"/>
            <w:shd w:val="clear" w:color="auto" w:fill="auto"/>
          </w:tcPr>
          <w:p w14:paraId="07234743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Professional Body Endorsement</w:t>
            </w:r>
          </w:p>
        </w:tc>
        <w:tc>
          <w:tcPr>
            <w:tcW w:w="709" w:type="dxa"/>
            <w:shd w:val="clear" w:color="auto" w:fill="auto"/>
          </w:tcPr>
          <w:p w14:paraId="6F71836B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</w:tcPr>
          <w:p w14:paraId="70CB94E8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</w:p>
        </w:tc>
        <w:tc>
          <w:tcPr>
            <w:tcW w:w="982" w:type="dxa"/>
            <w:shd w:val="clear" w:color="auto" w:fill="auto"/>
          </w:tcPr>
          <w:p w14:paraId="4D1C7DFE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30" w:type="dxa"/>
            <w:shd w:val="clear" w:color="auto" w:fill="auto"/>
          </w:tcPr>
          <w:p w14:paraId="591A60E6" w14:textId="77777777" w:rsidR="007A715D" w:rsidRPr="00595AD5" w:rsidRDefault="007E6D1E" w:rsidP="007A715D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7"/>
                  <w:enabled/>
                  <w:calcOnExit w:val="0"/>
                  <w:textInput/>
                </w:ffData>
              </w:fldChar>
            </w:r>
            <w:bookmarkStart w:id="26" w:name="Text37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6"/>
          </w:p>
        </w:tc>
        <w:tc>
          <w:tcPr>
            <w:tcW w:w="1843" w:type="dxa"/>
            <w:shd w:val="clear" w:color="auto" w:fill="auto"/>
          </w:tcPr>
          <w:p w14:paraId="64043969" w14:textId="77777777" w:rsidR="007A715D" w:rsidRPr="00595AD5" w:rsidRDefault="007A715D" w:rsidP="007A715D">
            <w:pPr>
              <w:rPr>
                <w:rFonts w:cs="Calibri"/>
                <w:sz w:val="16"/>
                <w:szCs w:val="16"/>
              </w:rPr>
            </w:pPr>
            <w:r w:rsidRPr="00595AD5">
              <w:rPr>
                <w:rFonts w:cs="Calibri"/>
                <w:sz w:val="16"/>
                <w:szCs w:val="16"/>
              </w:rPr>
              <w:t>As per guidelines</w:t>
            </w:r>
          </w:p>
        </w:tc>
      </w:tr>
    </w:tbl>
    <w:p w14:paraId="60602879" w14:textId="77777777" w:rsidR="0003477B" w:rsidRPr="00595AD5" w:rsidRDefault="0003477B" w:rsidP="0003477B">
      <w:pPr>
        <w:rPr>
          <w:rFonts w:cs="Calibri"/>
          <w:b/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4"/>
        <w:gridCol w:w="1559"/>
      </w:tblGrid>
      <w:tr w:rsidR="007A715D" w:rsidRPr="00595AD5" w14:paraId="03E7D280" w14:textId="77777777" w:rsidTr="00280E27">
        <w:tc>
          <w:tcPr>
            <w:tcW w:w="8784" w:type="dxa"/>
            <w:shd w:val="clear" w:color="auto" w:fill="auto"/>
          </w:tcPr>
          <w:p w14:paraId="63FDA044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Is a credit due?</w:t>
            </w:r>
          </w:p>
        </w:tc>
        <w:tc>
          <w:tcPr>
            <w:tcW w:w="1559" w:type="dxa"/>
            <w:shd w:val="clear" w:color="auto" w:fill="auto"/>
          </w:tcPr>
          <w:p w14:paraId="13FA49A4" w14:textId="77777777" w:rsidR="007A715D" w:rsidRPr="00595AD5" w:rsidRDefault="007A715D" w:rsidP="007A715D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Dropdown6"/>
                  <w:enabled/>
                  <w:calcOnExit w:val="0"/>
                  <w:ddList>
                    <w:listEntry w:val="Yes"/>
                    <w:listEntry w:val="No"/>
                  </w:ddLis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FORMDROPDOWN </w:instrText>
            </w:r>
            <w:r w:rsidR="009E2264">
              <w:rPr>
                <w:rFonts w:cs="Calibri"/>
                <w:sz w:val="22"/>
                <w:szCs w:val="22"/>
              </w:rPr>
            </w:r>
            <w:r w:rsidR="009E2264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</w:tr>
    </w:tbl>
    <w:p w14:paraId="6F833BA2" w14:textId="77777777" w:rsidR="0003477B" w:rsidRPr="00595AD5" w:rsidRDefault="0003477B" w:rsidP="0003477B">
      <w:pPr>
        <w:rPr>
          <w:sz w:val="22"/>
          <w:szCs w:val="22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69139B" w:rsidRPr="00595AD5" w14:paraId="6AD1F2D6" w14:textId="77777777" w:rsidTr="0081630A">
        <w:tc>
          <w:tcPr>
            <w:tcW w:w="369" w:type="dxa"/>
            <w:shd w:val="clear" w:color="auto" w:fill="auto"/>
          </w:tcPr>
          <w:p w14:paraId="1893AC77" w14:textId="77777777" w:rsidR="0069139B" w:rsidRPr="00595AD5" w:rsidRDefault="00696130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7</w:t>
            </w:r>
          </w:p>
        </w:tc>
        <w:tc>
          <w:tcPr>
            <w:tcW w:w="6714" w:type="dxa"/>
            <w:shd w:val="clear" w:color="auto" w:fill="auto"/>
          </w:tcPr>
          <w:p w14:paraId="744C1962" w14:textId="77777777" w:rsidR="0069139B" w:rsidRPr="00595AD5" w:rsidRDefault="0069139B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 xml:space="preserve">Letter sent to </w:t>
            </w:r>
            <w:r w:rsidR="00595AD5" w:rsidRPr="00595AD5">
              <w:rPr>
                <w:rFonts w:cs="Calibri"/>
                <w:sz w:val="22"/>
                <w:szCs w:val="22"/>
              </w:rPr>
              <w:t>Apprentice</w:t>
            </w:r>
            <w:r w:rsidRPr="00595AD5">
              <w:rPr>
                <w:rFonts w:cs="Calibri"/>
                <w:sz w:val="22"/>
                <w:szCs w:val="22"/>
              </w:rPr>
              <w:t xml:space="preserve"> confirming withdrawal and reason.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676C1BC" w14:textId="77777777" w:rsidR="0069139B" w:rsidRPr="00595AD5" w:rsidRDefault="0069139B" w:rsidP="0081630A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34F309F6" w14:textId="77777777" w:rsidR="0069139B" w:rsidRPr="00595AD5" w:rsidRDefault="00CE097D" w:rsidP="0081630A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8"/>
                  <w:enabled/>
                  <w:calcOnExit w:val="0"/>
                  <w:textInput/>
                </w:ffData>
              </w:fldChar>
            </w:r>
            <w:bookmarkStart w:id="27" w:name="Text38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7"/>
          </w:p>
        </w:tc>
      </w:tr>
    </w:tbl>
    <w:p w14:paraId="135DFF18" w14:textId="77777777" w:rsidR="004B2993" w:rsidRPr="00595AD5" w:rsidRDefault="004B2993" w:rsidP="007A715D">
      <w:pPr>
        <w:rPr>
          <w:rFonts w:cs="Calibri"/>
          <w:b/>
          <w:sz w:val="22"/>
          <w:szCs w:val="22"/>
          <w:highlight w:val="yellow"/>
        </w:rPr>
      </w:pP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"/>
        <w:gridCol w:w="6714"/>
        <w:gridCol w:w="992"/>
        <w:gridCol w:w="2268"/>
      </w:tblGrid>
      <w:tr w:rsidR="00696130" w:rsidRPr="00595AD5" w14:paraId="6847BD7B" w14:textId="77777777" w:rsidTr="000E23F1">
        <w:tc>
          <w:tcPr>
            <w:tcW w:w="369" w:type="dxa"/>
            <w:shd w:val="clear" w:color="auto" w:fill="auto"/>
          </w:tcPr>
          <w:p w14:paraId="180FFF3B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8</w:t>
            </w:r>
          </w:p>
        </w:tc>
        <w:tc>
          <w:tcPr>
            <w:tcW w:w="6714" w:type="dxa"/>
            <w:shd w:val="clear" w:color="auto" w:fill="auto"/>
          </w:tcPr>
          <w:p w14:paraId="38BF4729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t>ILR Updated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D19C9BC" w14:textId="77777777" w:rsidR="00696130" w:rsidRPr="00595AD5" w:rsidRDefault="00696130" w:rsidP="000E23F1">
            <w:pPr>
              <w:rPr>
                <w:rFonts w:cs="Calibri"/>
                <w:sz w:val="22"/>
                <w:szCs w:val="22"/>
              </w:rPr>
            </w:pPr>
            <w:r w:rsidRPr="00595AD5">
              <w:rPr>
                <w:rFonts w:cs="Calibri"/>
                <w:sz w:val="22"/>
                <w:szCs w:val="22"/>
              </w:rPr>
              <w:fldChar w:fldCharType="begin">
                <w:ffData>
                  <w:name w:val="Text17"/>
                  <w:enabled/>
                  <w:calcOnExit w:val="0"/>
                  <w:textInput>
                    <w:type w:val="date"/>
                    <w:format w:val="dd/MM/yy"/>
                  </w:textInput>
                </w:ffData>
              </w:fldChar>
            </w:r>
            <w:r w:rsidRPr="00595AD5">
              <w:rPr>
                <w:rFonts w:cs="Calibri"/>
                <w:sz w:val="22"/>
                <w:szCs w:val="22"/>
              </w:rPr>
              <w:instrText xml:space="preserve"> FORMTEXT </w:instrText>
            </w:r>
            <w:r w:rsidRPr="00595AD5">
              <w:rPr>
                <w:rFonts w:cs="Calibri"/>
                <w:sz w:val="22"/>
                <w:szCs w:val="22"/>
              </w:rPr>
            </w:r>
            <w:r w:rsidRPr="00595AD5">
              <w:rPr>
                <w:rFonts w:cs="Calibri"/>
                <w:sz w:val="22"/>
                <w:szCs w:val="22"/>
              </w:rPr>
              <w:fldChar w:fldCharType="separate"/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noProof/>
                <w:sz w:val="22"/>
                <w:szCs w:val="22"/>
              </w:rPr>
              <w:t> </w:t>
            </w:r>
            <w:r w:rsidRPr="00595AD5">
              <w:rPr>
                <w:rFonts w:cs="Calibri"/>
                <w:sz w:val="22"/>
                <w:szCs w:val="22"/>
              </w:rPr>
              <w:fldChar w:fldCharType="end"/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015D02F9" w14:textId="77777777" w:rsidR="00696130" w:rsidRPr="00595AD5" w:rsidRDefault="00CE097D" w:rsidP="000E23F1">
            <w:pPr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fldChar w:fldCharType="begin">
                <w:ffData>
                  <w:name w:val="Text39"/>
                  <w:enabled/>
                  <w:calcOnExit w:val="0"/>
                  <w:textInput/>
                </w:ffData>
              </w:fldChar>
            </w:r>
            <w:bookmarkStart w:id="28" w:name="Text39"/>
            <w:r>
              <w:rPr>
                <w:rFonts w:cs="Calibri"/>
                <w:sz w:val="22"/>
                <w:szCs w:val="22"/>
              </w:rPr>
              <w:instrText xml:space="preserve"> FORMTEXT </w:instrText>
            </w:r>
            <w:r>
              <w:rPr>
                <w:rFonts w:cs="Calibri"/>
                <w:sz w:val="22"/>
                <w:szCs w:val="22"/>
              </w:rPr>
            </w:r>
            <w:r>
              <w:rPr>
                <w:rFonts w:cs="Calibri"/>
                <w:sz w:val="22"/>
                <w:szCs w:val="22"/>
              </w:rPr>
              <w:fldChar w:fldCharType="separate"/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noProof/>
                <w:sz w:val="22"/>
                <w:szCs w:val="22"/>
              </w:rPr>
              <w:t> </w:t>
            </w:r>
            <w:r>
              <w:rPr>
                <w:rFonts w:cs="Calibri"/>
                <w:sz w:val="22"/>
                <w:szCs w:val="22"/>
              </w:rPr>
              <w:fldChar w:fldCharType="end"/>
            </w:r>
            <w:bookmarkEnd w:id="28"/>
          </w:p>
        </w:tc>
      </w:tr>
    </w:tbl>
    <w:p w14:paraId="233D0C46" w14:textId="77777777" w:rsidR="00524EC5" w:rsidRDefault="00524EC5" w:rsidP="007A715D">
      <w:pPr>
        <w:rPr>
          <w:rFonts w:cs="Calibri"/>
          <w:b/>
          <w:sz w:val="22"/>
          <w:szCs w:val="22"/>
          <w:highlight w:val="yellow"/>
        </w:rPr>
      </w:pPr>
    </w:p>
    <w:p w14:paraId="19E19444" w14:textId="77777777" w:rsidR="00696130" w:rsidRPr="00524EC5" w:rsidRDefault="00524EC5" w:rsidP="007A715D">
      <w:pPr>
        <w:rPr>
          <w:rFonts w:cs="Calibri"/>
          <w:bCs/>
        </w:rPr>
      </w:pPr>
      <w:r w:rsidRPr="00524EC5">
        <w:rPr>
          <w:rFonts w:cs="Calibri"/>
          <w:b/>
        </w:rPr>
        <w:t>Evidence</w:t>
      </w:r>
    </w:p>
    <w:p w14:paraId="7E01C4F3" w14:textId="77777777" w:rsidR="00524EC5" w:rsidRPr="00524EC5" w:rsidRDefault="00524EC5" w:rsidP="007A715D">
      <w:pPr>
        <w:rPr>
          <w:rFonts w:cs="Calibri"/>
          <w:bCs/>
        </w:rPr>
      </w:pPr>
    </w:p>
    <w:p w14:paraId="24ED8CB9" w14:textId="77777777" w:rsidR="00524EC5" w:rsidRPr="00524EC5" w:rsidRDefault="00524EC5" w:rsidP="007A715D">
      <w:pPr>
        <w:rPr>
          <w:rFonts w:cs="Calibri"/>
          <w:bCs/>
        </w:rPr>
      </w:pPr>
      <w:r w:rsidRPr="00524EC5">
        <w:rPr>
          <w:rFonts w:cs="Calibri"/>
          <w:bCs/>
        </w:rPr>
        <w:t xml:space="preserve">Copy evidence into </w:t>
      </w:r>
      <w:r>
        <w:rPr>
          <w:rFonts w:cs="Calibri"/>
          <w:bCs/>
        </w:rPr>
        <w:t>space</w:t>
      </w:r>
      <w:r w:rsidRPr="00524EC5">
        <w:rPr>
          <w:rFonts w:cs="Calibri"/>
          <w:bCs/>
        </w:rPr>
        <w:t xml:space="preserve"> below or attach separately.</w:t>
      </w:r>
    </w:p>
    <w:p w14:paraId="483C6528" w14:textId="77777777" w:rsidR="00524EC5" w:rsidRPr="00524EC5" w:rsidRDefault="00524EC5" w:rsidP="007A715D">
      <w:pPr>
        <w:rPr>
          <w:rFonts w:cs="Calibri"/>
          <w:bCs/>
        </w:rPr>
      </w:pPr>
    </w:p>
    <w:p w14:paraId="5001821A" w14:textId="77777777" w:rsidR="00524EC5" w:rsidRPr="00524EC5" w:rsidRDefault="00524EC5" w:rsidP="007A715D">
      <w:pPr>
        <w:rPr>
          <w:rFonts w:cs="Calibri"/>
          <w:bCs/>
        </w:rPr>
      </w:pPr>
      <w:r>
        <w:rPr>
          <w:rFonts w:cs="Calibri"/>
          <w:bCs/>
        </w:rPr>
        <w:fldChar w:fldCharType="begin">
          <w:ffData>
            <w:name w:val="Text40"/>
            <w:enabled/>
            <w:calcOnExit w:val="0"/>
            <w:textInput/>
          </w:ffData>
        </w:fldChar>
      </w:r>
      <w:bookmarkStart w:id="29" w:name="Text40"/>
      <w:r>
        <w:rPr>
          <w:rFonts w:cs="Calibri"/>
          <w:bCs/>
        </w:rPr>
        <w:instrText xml:space="preserve"> FORMTEXT </w:instrText>
      </w:r>
      <w:r>
        <w:rPr>
          <w:rFonts w:cs="Calibri"/>
          <w:bCs/>
        </w:rPr>
      </w:r>
      <w:r>
        <w:rPr>
          <w:rFonts w:cs="Calibri"/>
          <w:bCs/>
        </w:rPr>
        <w:fldChar w:fldCharType="separate"/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  <w:noProof/>
        </w:rPr>
        <w:t> </w:t>
      </w:r>
      <w:r>
        <w:rPr>
          <w:rFonts w:cs="Calibri"/>
          <w:bCs/>
        </w:rPr>
        <w:fldChar w:fldCharType="end"/>
      </w:r>
      <w:bookmarkEnd w:id="29"/>
    </w:p>
    <w:sectPr w:rsidR="00524EC5" w:rsidRPr="00524EC5" w:rsidSect="00DA77DA">
      <w:pgSz w:w="11901" w:h="16817"/>
      <w:pgMar w:top="567" w:right="851" w:bottom="567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E5741" w14:textId="77777777" w:rsidR="009E2264" w:rsidRDefault="009E2264" w:rsidP="00B346C4">
      <w:r>
        <w:separator/>
      </w:r>
    </w:p>
  </w:endnote>
  <w:endnote w:type="continuationSeparator" w:id="0">
    <w:p w14:paraId="089A21C1" w14:textId="77777777" w:rsidR="009E2264" w:rsidRDefault="009E2264" w:rsidP="00B34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Calibri"/>
    <w:panose1 w:val="020B0604020202020204"/>
    <w:charset w:val="00"/>
    <w:family w:val="swiss"/>
    <w:pitch w:val="variable"/>
    <w:sig w:usb0="E5002EFF" w:usb1="C000E47F" w:usb2="0000002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62BEC" w14:textId="77777777" w:rsidR="009E2264" w:rsidRDefault="009E2264" w:rsidP="00B346C4">
      <w:r>
        <w:separator/>
      </w:r>
    </w:p>
  </w:footnote>
  <w:footnote w:type="continuationSeparator" w:id="0">
    <w:p w14:paraId="0D55A3AA" w14:textId="77777777" w:rsidR="009E2264" w:rsidRDefault="009E2264" w:rsidP="00B34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41C3C"/>
    <w:multiLevelType w:val="multilevel"/>
    <w:tmpl w:val="E0DE302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2E1D43"/>
    <w:multiLevelType w:val="hybridMultilevel"/>
    <w:tmpl w:val="EEDAB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C2D32"/>
    <w:multiLevelType w:val="multilevel"/>
    <w:tmpl w:val="787A6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60C26CC"/>
    <w:multiLevelType w:val="multilevel"/>
    <w:tmpl w:val="4E4403F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8B45EEB"/>
    <w:multiLevelType w:val="hybridMultilevel"/>
    <w:tmpl w:val="57CED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21469"/>
    <w:multiLevelType w:val="multilevel"/>
    <w:tmpl w:val="787A6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12E42D4"/>
    <w:multiLevelType w:val="hybridMultilevel"/>
    <w:tmpl w:val="152C8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attachedTemplate r:id="rId1"/>
  <w:documentProtection w:edit="forms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897"/>
    <w:rsid w:val="0000396F"/>
    <w:rsid w:val="00010348"/>
    <w:rsid w:val="00012E70"/>
    <w:rsid w:val="000214ED"/>
    <w:rsid w:val="000243F8"/>
    <w:rsid w:val="0003477B"/>
    <w:rsid w:val="000358C3"/>
    <w:rsid w:val="00045FB9"/>
    <w:rsid w:val="00071897"/>
    <w:rsid w:val="000932AA"/>
    <w:rsid w:val="00097336"/>
    <w:rsid w:val="0009733F"/>
    <w:rsid w:val="000B0AE2"/>
    <w:rsid w:val="000C3125"/>
    <w:rsid w:val="000C6E36"/>
    <w:rsid w:val="000D77D5"/>
    <w:rsid w:val="000D794B"/>
    <w:rsid w:val="001019C9"/>
    <w:rsid w:val="00106C57"/>
    <w:rsid w:val="001316E5"/>
    <w:rsid w:val="00141215"/>
    <w:rsid w:val="001436E4"/>
    <w:rsid w:val="00146410"/>
    <w:rsid w:val="0015450E"/>
    <w:rsid w:val="0016227B"/>
    <w:rsid w:val="001705B7"/>
    <w:rsid w:val="001810BF"/>
    <w:rsid w:val="00195702"/>
    <w:rsid w:val="001964FA"/>
    <w:rsid w:val="001A4A7B"/>
    <w:rsid w:val="001B39FA"/>
    <w:rsid w:val="001B69C8"/>
    <w:rsid w:val="001D0218"/>
    <w:rsid w:val="001D32A0"/>
    <w:rsid w:val="001D69F8"/>
    <w:rsid w:val="001F5B5D"/>
    <w:rsid w:val="002116EA"/>
    <w:rsid w:val="00212784"/>
    <w:rsid w:val="00221C6E"/>
    <w:rsid w:val="00231321"/>
    <w:rsid w:val="00237AF7"/>
    <w:rsid w:val="00240446"/>
    <w:rsid w:val="00247F05"/>
    <w:rsid w:val="00280E27"/>
    <w:rsid w:val="00281928"/>
    <w:rsid w:val="00295CD9"/>
    <w:rsid w:val="002A0534"/>
    <w:rsid w:val="002A3639"/>
    <w:rsid w:val="002C5514"/>
    <w:rsid w:val="002D2CB0"/>
    <w:rsid w:val="002D6A82"/>
    <w:rsid w:val="002E78D9"/>
    <w:rsid w:val="002F3C5A"/>
    <w:rsid w:val="00300A17"/>
    <w:rsid w:val="00302E24"/>
    <w:rsid w:val="00317A17"/>
    <w:rsid w:val="00317CFE"/>
    <w:rsid w:val="0032306A"/>
    <w:rsid w:val="0032360A"/>
    <w:rsid w:val="003245DF"/>
    <w:rsid w:val="00334E6C"/>
    <w:rsid w:val="0034117F"/>
    <w:rsid w:val="003626C7"/>
    <w:rsid w:val="00365493"/>
    <w:rsid w:val="00367B13"/>
    <w:rsid w:val="00371843"/>
    <w:rsid w:val="00377A23"/>
    <w:rsid w:val="0039249C"/>
    <w:rsid w:val="00393D5B"/>
    <w:rsid w:val="003A3360"/>
    <w:rsid w:val="003F6E9C"/>
    <w:rsid w:val="003F6FE8"/>
    <w:rsid w:val="00402ACB"/>
    <w:rsid w:val="0040637D"/>
    <w:rsid w:val="00456206"/>
    <w:rsid w:val="00460479"/>
    <w:rsid w:val="0046788E"/>
    <w:rsid w:val="00470286"/>
    <w:rsid w:val="00472749"/>
    <w:rsid w:val="004822FA"/>
    <w:rsid w:val="004B2993"/>
    <w:rsid w:val="004B3C35"/>
    <w:rsid w:val="004C3B1B"/>
    <w:rsid w:val="004E6C6F"/>
    <w:rsid w:val="005008D6"/>
    <w:rsid w:val="005104E7"/>
    <w:rsid w:val="0051071C"/>
    <w:rsid w:val="00521581"/>
    <w:rsid w:val="00524EC5"/>
    <w:rsid w:val="005639E5"/>
    <w:rsid w:val="0057248A"/>
    <w:rsid w:val="00595172"/>
    <w:rsid w:val="00595AD5"/>
    <w:rsid w:val="00596DFE"/>
    <w:rsid w:val="005B2075"/>
    <w:rsid w:val="005C54CC"/>
    <w:rsid w:val="006025EC"/>
    <w:rsid w:val="00622927"/>
    <w:rsid w:val="0062729C"/>
    <w:rsid w:val="00633FC4"/>
    <w:rsid w:val="00647005"/>
    <w:rsid w:val="00650937"/>
    <w:rsid w:val="0066364C"/>
    <w:rsid w:val="00666634"/>
    <w:rsid w:val="00676847"/>
    <w:rsid w:val="00681B7A"/>
    <w:rsid w:val="006875BE"/>
    <w:rsid w:val="0069139B"/>
    <w:rsid w:val="00696130"/>
    <w:rsid w:val="006A136F"/>
    <w:rsid w:val="006A1B67"/>
    <w:rsid w:val="006B10E4"/>
    <w:rsid w:val="006C79E3"/>
    <w:rsid w:val="007025B0"/>
    <w:rsid w:val="00707950"/>
    <w:rsid w:val="00713CF8"/>
    <w:rsid w:val="00715C61"/>
    <w:rsid w:val="007212D5"/>
    <w:rsid w:val="00755933"/>
    <w:rsid w:val="0076063F"/>
    <w:rsid w:val="00763AE0"/>
    <w:rsid w:val="0077172C"/>
    <w:rsid w:val="00774979"/>
    <w:rsid w:val="0078530E"/>
    <w:rsid w:val="007971D3"/>
    <w:rsid w:val="007A44D4"/>
    <w:rsid w:val="007A715D"/>
    <w:rsid w:val="007B6F7A"/>
    <w:rsid w:val="007D3F91"/>
    <w:rsid w:val="007D7BDC"/>
    <w:rsid w:val="007E6D1E"/>
    <w:rsid w:val="007F36CE"/>
    <w:rsid w:val="007F5114"/>
    <w:rsid w:val="008159E7"/>
    <w:rsid w:val="00815C5D"/>
    <w:rsid w:val="0081630A"/>
    <w:rsid w:val="00816D2F"/>
    <w:rsid w:val="008203D4"/>
    <w:rsid w:val="00823E3E"/>
    <w:rsid w:val="008330AE"/>
    <w:rsid w:val="008667FD"/>
    <w:rsid w:val="008A3857"/>
    <w:rsid w:val="008B574D"/>
    <w:rsid w:val="008C400F"/>
    <w:rsid w:val="008C4FAE"/>
    <w:rsid w:val="008F70F1"/>
    <w:rsid w:val="00905DA2"/>
    <w:rsid w:val="00907E91"/>
    <w:rsid w:val="00920B15"/>
    <w:rsid w:val="00922318"/>
    <w:rsid w:val="00930693"/>
    <w:rsid w:val="00932185"/>
    <w:rsid w:val="00937EC4"/>
    <w:rsid w:val="00942EA6"/>
    <w:rsid w:val="0094329C"/>
    <w:rsid w:val="00951D16"/>
    <w:rsid w:val="00980761"/>
    <w:rsid w:val="0098155E"/>
    <w:rsid w:val="00981C02"/>
    <w:rsid w:val="00982CBD"/>
    <w:rsid w:val="009873BF"/>
    <w:rsid w:val="009A0A8F"/>
    <w:rsid w:val="009B69E7"/>
    <w:rsid w:val="009C1972"/>
    <w:rsid w:val="009D384E"/>
    <w:rsid w:val="009E2264"/>
    <w:rsid w:val="009F36CA"/>
    <w:rsid w:val="009F5A53"/>
    <w:rsid w:val="009F5E16"/>
    <w:rsid w:val="00A0043C"/>
    <w:rsid w:val="00A06E0E"/>
    <w:rsid w:val="00A209CD"/>
    <w:rsid w:val="00A252F8"/>
    <w:rsid w:val="00A30C47"/>
    <w:rsid w:val="00A35EBC"/>
    <w:rsid w:val="00A4150D"/>
    <w:rsid w:val="00A6105A"/>
    <w:rsid w:val="00A644D0"/>
    <w:rsid w:val="00A9192F"/>
    <w:rsid w:val="00A923B6"/>
    <w:rsid w:val="00A93512"/>
    <w:rsid w:val="00AA042F"/>
    <w:rsid w:val="00AB027D"/>
    <w:rsid w:val="00AB10C6"/>
    <w:rsid w:val="00AD24E8"/>
    <w:rsid w:val="00AD2DB6"/>
    <w:rsid w:val="00AD7297"/>
    <w:rsid w:val="00B07652"/>
    <w:rsid w:val="00B104BA"/>
    <w:rsid w:val="00B10F69"/>
    <w:rsid w:val="00B24B42"/>
    <w:rsid w:val="00B26A89"/>
    <w:rsid w:val="00B346C4"/>
    <w:rsid w:val="00B451F9"/>
    <w:rsid w:val="00B46BB1"/>
    <w:rsid w:val="00B54E1B"/>
    <w:rsid w:val="00B61595"/>
    <w:rsid w:val="00B74EEF"/>
    <w:rsid w:val="00B7736F"/>
    <w:rsid w:val="00BC1264"/>
    <w:rsid w:val="00BD4B90"/>
    <w:rsid w:val="00C01BF8"/>
    <w:rsid w:val="00C11B82"/>
    <w:rsid w:val="00C175C4"/>
    <w:rsid w:val="00C24A16"/>
    <w:rsid w:val="00C30244"/>
    <w:rsid w:val="00C56A25"/>
    <w:rsid w:val="00C61022"/>
    <w:rsid w:val="00C62217"/>
    <w:rsid w:val="00C6431C"/>
    <w:rsid w:val="00C745FE"/>
    <w:rsid w:val="00C8687E"/>
    <w:rsid w:val="00CA2A4C"/>
    <w:rsid w:val="00CB36B0"/>
    <w:rsid w:val="00CC0517"/>
    <w:rsid w:val="00CC149F"/>
    <w:rsid w:val="00CC3A4E"/>
    <w:rsid w:val="00CE097D"/>
    <w:rsid w:val="00CE521D"/>
    <w:rsid w:val="00CE576A"/>
    <w:rsid w:val="00D0143A"/>
    <w:rsid w:val="00D172EA"/>
    <w:rsid w:val="00D41D1D"/>
    <w:rsid w:val="00D52038"/>
    <w:rsid w:val="00D6377C"/>
    <w:rsid w:val="00D73333"/>
    <w:rsid w:val="00D763F9"/>
    <w:rsid w:val="00D85D61"/>
    <w:rsid w:val="00D9034A"/>
    <w:rsid w:val="00D9619E"/>
    <w:rsid w:val="00D978A2"/>
    <w:rsid w:val="00DA1E6D"/>
    <w:rsid w:val="00DA77DA"/>
    <w:rsid w:val="00DC070F"/>
    <w:rsid w:val="00DC132E"/>
    <w:rsid w:val="00DD2A7A"/>
    <w:rsid w:val="00DD2BF1"/>
    <w:rsid w:val="00DD54BC"/>
    <w:rsid w:val="00DE08F1"/>
    <w:rsid w:val="00DE48D6"/>
    <w:rsid w:val="00DF11BD"/>
    <w:rsid w:val="00E06F97"/>
    <w:rsid w:val="00E11F6C"/>
    <w:rsid w:val="00E13897"/>
    <w:rsid w:val="00E156B2"/>
    <w:rsid w:val="00E37B22"/>
    <w:rsid w:val="00E421C0"/>
    <w:rsid w:val="00E443CC"/>
    <w:rsid w:val="00E5139A"/>
    <w:rsid w:val="00E55898"/>
    <w:rsid w:val="00E64AFA"/>
    <w:rsid w:val="00E679D5"/>
    <w:rsid w:val="00E71E56"/>
    <w:rsid w:val="00E90835"/>
    <w:rsid w:val="00E94636"/>
    <w:rsid w:val="00EA6F47"/>
    <w:rsid w:val="00EC25A0"/>
    <w:rsid w:val="00EC5270"/>
    <w:rsid w:val="00ED2EA9"/>
    <w:rsid w:val="00ED64FA"/>
    <w:rsid w:val="00EE06A1"/>
    <w:rsid w:val="00F01705"/>
    <w:rsid w:val="00F02431"/>
    <w:rsid w:val="00F03FB5"/>
    <w:rsid w:val="00F141E7"/>
    <w:rsid w:val="00F171E4"/>
    <w:rsid w:val="00F320D7"/>
    <w:rsid w:val="00F73348"/>
    <w:rsid w:val="00F74AFB"/>
    <w:rsid w:val="00FA2CEA"/>
    <w:rsid w:val="00FB5E2A"/>
    <w:rsid w:val="00FD1E46"/>
    <w:rsid w:val="00FD2232"/>
    <w:rsid w:val="00FE7607"/>
    <w:rsid w:val="4B6AE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5F5F"/>
  <w15:chartTrackingRefBased/>
  <w15:docId w15:val="{42FCC76C-F9FD-4437-9CC8-A3B4EE9AD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470286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36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36E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4C3B1B"/>
  </w:style>
  <w:style w:type="character" w:customStyle="1" w:styleId="agkmhskd8nqmtjq7a21">
    <w:name w:val="ag_kmhskd8nqmtjq7a2_1"/>
    <w:basedOn w:val="DefaultParagraphFont"/>
    <w:rsid w:val="004C3B1B"/>
  </w:style>
  <w:style w:type="character" w:customStyle="1" w:styleId="Heading3Char">
    <w:name w:val="Heading 3 Char"/>
    <w:link w:val="Heading3"/>
    <w:uiPriority w:val="9"/>
    <w:rsid w:val="0047028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okmhskd8nqmtjq7a20">
    <w:name w:val="ao_kmhskd8nqmtjq7a2_0"/>
    <w:basedOn w:val="DefaultParagraphFont"/>
    <w:rsid w:val="00470286"/>
  </w:style>
  <w:style w:type="paragraph" w:styleId="BalloonText">
    <w:name w:val="Balloon Text"/>
    <w:basedOn w:val="Normal"/>
    <w:link w:val="BalloonTextChar"/>
    <w:uiPriority w:val="99"/>
    <w:semiHidden/>
    <w:unhideWhenUsed/>
    <w:rsid w:val="00816D2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16D2F"/>
    <w:rPr>
      <w:rFonts w:ascii="Segoe UI" w:hAnsi="Segoe UI" w:cs="Segoe UI"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93218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2185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93218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2185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32185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0043C"/>
    <w:rPr>
      <w:sz w:val="24"/>
      <w:szCs w:val="24"/>
    </w:rPr>
  </w:style>
  <w:style w:type="character" w:styleId="Hyperlink">
    <w:name w:val="Hyperlink"/>
    <w:uiPriority w:val="99"/>
    <w:unhideWhenUsed/>
    <w:rsid w:val="00FB5E2A"/>
    <w:rPr>
      <w:color w:val="0563C1"/>
      <w:u w:val="single"/>
    </w:rPr>
  </w:style>
  <w:style w:type="character" w:customStyle="1" w:styleId="UnresolvedMention1">
    <w:name w:val="Unresolved Mention1"/>
    <w:uiPriority w:val="99"/>
    <w:semiHidden/>
    <w:unhideWhenUsed/>
    <w:rsid w:val="00FB5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7BD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346C4"/>
    <w:rPr>
      <w:rFonts w:asciiTheme="minorHAnsi" w:eastAsiaTheme="minorEastAsia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46C4"/>
    <w:rPr>
      <w:rFonts w:asciiTheme="minorHAnsi" w:eastAsiaTheme="minorEastAsia" w:hAnsiTheme="minorHAnsi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346C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1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ssets.publishing.service.gov.uk/government/uploads/system/uploads/attachment_data/file/1007542/2122_Employer_Rules_Version_1.pdf" TargetMode="External"/><Relationship Id="rId13" Type="http://schemas.openxmlformats.org/officeDocument/2006/relationships/hyperlink" Target="mailto:student.registry@solent.ac.u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assets.publishing.service.gov.uk/government/uploads/system/uploads/attachment_data/file/1007548/2021-07-28_-_2122_Provider_Rules_Version_Version_1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ssets.publishing.service.gov.uk/government/uploads/system/uploads/attachment_data/file/1007543/2122_Employer-Provider_Rules_Version_1.pdf" TargetMode="Externa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derm\OneDrive%20-%20Solent%20University\APPRENTICESHIPS\1.%20FBLDT\2.%20Digital\L6%20-%20Digital%20Tech%20Solutions%20Professional\2019-20\Apprentices\Haines%20R\BiL%20-%20Early%20Leaver\20191017%20WITHDRAWAL%20FROM%20STUDIES%20FORM%20-%20APPRENTICES%20-%20v5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C:\Users\pedderm\OneDrive - Solent University\APPRENTICESHIPS\1. FBLDT\2. Digital\L6 - Digital Tech Solutions Professional\2019-20\Apprentices\Haines R\BiL - Early Leaver\20191017 WITHDRAWAL FROM STUDIES FORM - APPRENTICES - v5.dotx</Template>
  <TotalTime>5</TotalTime>
  <Pages>4</Pages>
  <Words>871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5828</CharactersWithSpaces>
  <SharedDoc>false</SharedDoc>
  <HLinks>
    <vt:vector size="12" baseType="variant">
      <vt:variant>
        <vt:i4>3538974</vt:i4>
      </vt:variant>
      <vt:variant>
        <vt:i4>3</vt:i4>
      </vt:variant>
      <vt:variant>
        <vt:i4>0</vt:i4>
      </vt:variant>
      <vt:variant>
        <vt:i4>5</vt:i4>
      </vt:variant>
      <vt:variant>
        <vt:lpwstr>mailto:student.hub@solent.ac.uk</vt:lpwstr>
      </vt:variant>
      <vt:variant>
        <vt:lpwstr/>
      </vt:variant>
      <vt:variant>
        <vt:i4>8061010</vt:i4>
      </vt:variant>
      <vt:variant>
        <vt:i4>0</vt:i4>
      </vt:variant>
      <vt:variant>
        <vt:i4>0</vt:i4>
      </vt:variant>
      <vt:variant>
        <vt:i4>5</vt:i4>
      </vt:variant>
      <vt:variant>
        <vt:lpwstr>mailto:student.registry@solent.ac.uk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Pedder</dc:creator>
  <cp:keywords/>
  <dc:description/>
  <cp:lastModifiedBy>Martin Reid</cp:lastModifiedBy>
  <cp:revision>7</cp:revision>
  <cp:lastPrinted>2019-07-09T10:58:00Z</cp:lastPrinted>
  <dcterms:created xsi:type="dcterms:W3CDTF">2021-10-11T19:43:00Z</dcterms:created>
  <dcterms:modified xsi:type="dcterms:W3CDTF">2021-10-11T19:55:00Z</dcterms:modified>
</cp:coreProperties>
</file>